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807" w14:textId="50CA7B5C" w:rsidR="00FB3D9A" w:rsidRPr="00FB3D9A" w:rsidRDefault="00FB3D9A" w:rsidP="00FB3D9A">
      <w:pPr>
        <w:pStyle w:val="NoSpacing"/>
        <w:rPr>
          <w:rFonts w:asciiTheme="minorHAnsi" w:hAnsiTheme="minorHAnsi"/>
        </w:rPr>
      </w:pPr>
    </w:p>
    <w:p w14:paraId="46427C03" w14:textId="77777777" w:rsidR="00FB3D9A" w:rsidRPr="00FB3D9A" w:rsidRDefault="00FB3D9A" w:rsidP="00FB3D9A">
      <w:pPr>
        <w:pStyle w:val="NoSpacing"/>
        <w:rPr>
          <w:rFonts w:asciiTheme="minorHAnsi" w:hAnsiTheme="minorHAnsi"/>
        </w:rPr>
      </w:pPr>
    </w:p>
    <w:p w14:paraId="0E061F27" w14:textId="7DD63692" w:rsidR="008D1CB4" w:rsidRPr="00FB3D9A" w:rsidRDefault="00D004DC" w:rsidP="008D1CB4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Machine Learning</w:t>
      </w:r>
    </w:p>
    <w:p w14:paraId="1BE5D22B" w14:textId="145A6A69" w:rsidR="008D1CB4" w:rsidRPr="00FB3D9A" w:rsidRDefault="006149EF" w:rsidP="008D1CB4">
      <w:pPr>
        <w:pStyle w:val="NoSpacing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</w:t>
      </w:r>
      <w:r w:rsidR="00D004DC">
        <w:rPr>
          <w:rFonts w:asciiTheme="minorHAnsi" w:hAnsiTheme="minorHAnsi"/>
          <w:sz w:val="28"/>
          <w:szCs w:val="28"/>
        </w:rPr>
        <w:t>767</w:t>
      </w:r>
    </w:p>
    <w:p w14:paraId="0BDC0E4A" w14:textId="77777777" w:rsidR="008D1CB4" w:rsidRPr="00FB3D9A" w:rsidRDefault="008D1CB4" w:rsidP="00646E48">
      <w:pPr>
        <w:pStyle w:val="NoSpacing"/>
        <w:rPr>
          <w:rFonts w:asciiTheme="minorHAnsi" w:hAnsiTheme="minorHAnsi"/>
        </w:rPr>
      </w:pPr>
    </w:p>
    <w:p w14:paraId="00A1DDA2" w14:textId="70625CE5" w:rsidR="00B646A0" w:rsidRDefault="00B646A0" w:rsidP="00B646A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@202</w:t>
      </w:r>
      <w:r w:rsidR="009F143F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</w:t>
      </w:r>
      <w:proofErr w:type="spellStart"/>
      <w:r w:rsidR="00312D89">
        <w:rPr>
          <w:rFonts w:asciiTheme="minorHAnsi" w:hAnsiTheme="minorHAnsi"/>
        </w:rPr>
        <w:t>Fa</w:t>
      </w:r>
      <w:r w:rsidR="00646E48">
        <w:rPr>
          <w:rFonts w:asciiTheme="minorHAnsi" w:hAnsiTheme="minorHAnsi"/>
        </w:rPr>
        <w:t>rshid</w:t>
      </w:r>
      <w:proofErr w:type="spellEnd"/>
      <w:r w:rsidR="00646E48">
        <w:rPr>
          <w:rFonts w:asciiTheme="minorHAnsi" w:hAnsiTheme="minorHAnsi"/>
        </w:rPr>
        <w:t xml:space="preserve"> Alizadeh-</w:t>
      </w:r>
      <w:proofErr w:type="spellStart"/>
      <w:r w:rsidR="00646E48">
        <w:rPr>
          <w:rFonts w:asciiTheme="minorHAnsi" w:hAnsiTheme="minorHAnsi"/>
        </w:rPr>
        <w:t>Shabdiz</w:t>
      </w:r>
      <w:proofErr w:type="spellEnd"/>
      <w:r w:rsidR="00646E48">
        <w:rPr>
          <w:rFonts w:asciiTheme="minorHAnsi" w:hAnsiTheme="minorHAnsi"/>
        </w:rPr>
        <w:t>,</w:t>
      </w:r>
    </w:p>
    <w:p w14:paraId="2DD049B0" w14:textId="77777777" w:rsidR="004F681F" w:rsidRDefault="004F681F" w:rsidP="004F681F">
      <w:pPr>
        <w:pStyle w:val="NoSpacing"/>
        <w:rPr>
          <w:rFonts w:asciiTheme="minorHAnsi" w:hAnsiTheme="minorHAnsi"/>
        </w:rPr>
      </w:pPr>
    </w:p>
    <w:p w14:paraId="0548FA68" w14:textId="4D76B97D" w:rsidR="00C87D9A" w:rsidRDefault="0002599C" w:rsidP="00C87D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cs="Times New Roman"/>
          <w:b/>
          <w:bCs/>
          <w:sz w:val="28"/>
          <w:szCs w:val="28"/>
        </w:rPr>
        <w:t>(</w:t>
      </w:r>
      <w:r w:rsidR="0018000A">
        <w:rPr>
          <w:rFonts w:cs="Times New Roman"/>
          <w:b/>
          <w:bCs/>
          <w:sz w:val="28"/>
          <w:szCs w:val="28"/>
        </w:rPr>
        <w:t>5</w:t>
      </w:r>
      <w:r w:rsidR="00C87D9A" w:rsidRPr="00B646A0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="00C87D9A" w:rsidRPr="00B646A0">
        <w:rPr>
          <w:rFonts w:cs="Times New Roman"/>
          <w:b/>
          <w:bCs/>
          <w:sz w:val="28"/>
          <w:szCs w:val="28"/>
        </w:rPr>
        <w:t>points</w:t>
      </w:r>
      <w:r w:rsidR="00C87D9A">
        <w:rPr>
          <w:rFonts w:cs="Times New Roman"/>
          <w:b/>
          <w:bCs/>
          <w:sz w:val="28"/>
          <w:szCs w:val="28"/>
        </w:rPr>
        <w:t xml:space="preserve">)  </w:t>
      </w:r>
      <w:r w:rsidR="00C87D9A"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 w:rsidR="00C87D9A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1 </w:t>
      </w:r>
    </w:p>
    <w:p w14:paraId="0017D726" w14:textId="0CCC7690" w:rsidR="00FA6FD6" w:rsidRDefault="00D004DC" w:rsidP="00AA14D5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Helvetica" w:hAnsi="Helvetica" w:cs="Helvetica"/>
          <w:color w:val="000000"/>
          <w:sz w:val="29"/>
          <w:szCs w:val="29"/>
        </w:rPr>
      </w:pPr>
      <w:r w:rsidRPr="003D6302">
        <w:rPr>
          <w:rFonts w:ascii="Helvetica" w:hAnsi="Helvetica" w:cs="Helvetica"/>
          <w:color w:val="000000"/>
          <w:sz w:val="29"/>
          <w:szCs w:val="29"/>
        </w:rPr>
        <w:t>Read Keras</w:t>
      </w:r>
      <w:r w:rsidR="0002599C" w:rsidRPr="003D6302">
        <w:rPr>
          <w:rFonts w:ascii="Helvetica" w:hAnsi="Helvetica" w:cs="Helvetica"/>
          <w:color w:val="000000"/>
          <w:sz w:val="29"/>
          <w:szCs w:val="29"/>
        </w:rPr>
        <w:t xml:space="preserve">.io and list </w:t>
      </w:r>
      <w:r w:rsidR="0002599C" w:rsidRPr="00FA6FD6">
        <w:rPr>
          <w:rFonts w:ascii="Helvetica" w:hAnsi="Helvetica" w:cs="Helvetica"/>
          <w:color w:val="000000"/>
          <w:sz w:val="29"/>
          <w:szCs w:val="29"/>
          <w:u w:val="single"/>
        </w:rPr>
        <w:t>five</w:t>
      </w:r>
      <w:r w:rsidR="0002599C" w:rsidRPr="003D6302">
        <w:rPr>
          <w:rFonts w:ascii="Helvetica" w:hAnsi="Helvetica" w:cs="Helvetica"/>
          <w:color w:val="000000"/>
          <w:sz w:val="29"/>
          <w:szCs w:val="29"/>
        </w:rPr>
        <w:t xml:space="preserve"> important facts</w:t>
      </w:r>
      <w:r w:rsidRPr="003D6302">
        <w:rPr>
          <w:rFonts w:ascii="Helvetica" w:hAnsi="Helvetica" w:cs="Helvetica"/>
          <w:color w:val="000000"/>
          <w:sz w:val="29"/>
          <w:szCs w:val="29"/>
        </w:rPr>
        <w:t xml:space="preserve"> that you learn about </w:t>
      </w:r>
      <w:proofErr w:type="spellStart"/>
      <w:r w:rsidRPr="003D6302">
        <w:rPr>
          <w:rFonts w:ascii="Helvetica" w:hAnsi="Helvetica" w:cs="Helvetica"/>
          <w:color w:val="000000"/>
          <w:sz w:val="29"/>
          <w:szCs w:val="29"/>
        </w:rPr>
        <w:t>Keras</w:t>
      </w:r>
      <w:proofErr w:type="spellEnd"/>
      <w:r w:rsidRPr="003D6302">
        <w:rPr>
          <w:rFonts w:ascii="Helvetica" w:hAnsi="Helvetica" w:cs="Helvetica"/>
          <w:color w:val="000000"/>
          <w:sz w:val="29"/>
          <w:szCs w:val="29"/>
        </w:rPr>
        <w:t xml:space="preserve"> API</w:t>
      </w:r>
      <w:r w:rsidR="003D6302" w:rsidRPr="003D6302">
        <w:rPr>
          <w:rFonts w:ascii="Helvetica" w:hAnsi="Helvetica" w:cs="Helvetica"/>
          <w:color w:val="000000"/>
          <w:sz w:val="29"/>
          <w:szCs w:val="29"/>
        </w:rPr>
        <w:t xml:space="preserve">. </w:t>
      </w:r>
      <w:r w:rsidR="003D6302">
        <w:rPr>
          <w:rFonts w:ascii="Helvetica" w:hAnsi="Helvetica" w:cs="Helvetica"/>
          <w:color w:val="000000"/>
          <w:sz w:val="29"/>
          <w:szCs w:val="29"/>
        </w:rPr>
        <w:t>A</w:t>
      </w:r>
      <w:r w:rsidR="003D6302" w:rsidRPr="003D6302">
        <w:rPr>
          <w:rFonts w:ascii="Helvetica" w:hAnsi="Helvetica" w:cs="Helvetica"/>
          <w:color w:val="000000"/>
          <w:sz w:val="29"/>
          <w:szCs w:val="29"/>
        </w:rPr>
        <w:t xml:space="preserve">dd </w:t>
      </w:r>
      <w:r w:rsidR="003D6302">
        <w:rPr>
          <w:rFonts w:ascii="Helvetica" w:hAnsi="Helvetica" w:cs="Helvetica"/>
          <w:color w:val="000000"/>
          <w:sz w:val="29"/>
          <w:szCs w:val="29"/>
        </w:rPr>
        <w:t>reference to the document that you used to identify each important fact.</w:t>
      </w:r>
    </w:p>
    <w:p w14:paraId="1AED372D" w14:textId="4E34F3E1" w:rsidR="0018000A" w:rsidRPr="00631BAF" w:rsidRDefault="0018000A" w:rsidP="00AA14D5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Post them on Blackboard under discussion tab.</w:t>
      </w:r>
    </w:p>
    <w:p w14:paraId="0141D426" w14:textId="77777777" w:rsidR="00AA14D5" w:rsidRDefault="00AA14D5" w:rsidP="0002599C">
      <w:pPr>
        <w:widowControl w:val="0"/>
        <w:autoSpaceDE w:val="0"/>
        <w:autoSpaceDN w:val="0"/>
        <w:adjustRightInd w:val="0"/>
        <w:spacing w:after="240" w:line="440" w:lineRule="atLeast"/>
        <w:rPr>
          <w:rFonts w:cs="Times New Roman"/>
          <w:b/>
          <w:bCs/>
          <w:sz w:val="28"/>
          <w:szCs w:val="28"/>
        </w:rPr>
      </w:pPr>
    </w:p>
    <w:p w14:paraId="76B8B85F" w14:textId="15C1513F" w:rsidR="0002599C" w:rsidRDefault="0002599C" w:rsidP="0002599C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sz w:val="28"/>
          <w:szCs w:val="28"/>
        </w:rPr>
        <w:t>(</w:t>
      </w:r>
      <w:r w:rsidR="0018000A">
        <w:rPr>
          <w:rFonts w:cs="Times New Roman"/>
          <w:b/>
          <w:bCs/>
          <w:sz w:val="28"/>
          <w:szCs w:val="28"/>
        </w:rPr>
        <w:t>2</w:t>
      </w:r>
      <w:r w:rsidR="00631BAF">
        <w:rPr>
          <w:rFonts w:cs="Times New Roman"/>
          <w:b/>
          <w:bCs/>
          <w:sz w:val="28"/>
          <w:szCs w:val="28"/>
        </w:rPr>
        <w:t>0</w:t>
      </w:r>
      <w:r w:rsidRPr="00B646A0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B646A0">
        <w:rPr>
          <w:rFonts w:cs="Times New Roman"/>
          <w:b/>
          <w:bCs/>
          <w:sz w:val="28"/>
          <w:szCs w:val="28"/>
        </w:rPr>
        <w:t>points</w:t>
      </w:r>
      <w:r>
        <w:rPr>
          <w:rFonts w:cs="Times New Roman"/>
          <w:b/>
          <w:bCs/>
          <w:sz w:val="28"/>
          <w:szCs w:val="28"/>
        </w:rPr>
        <w:t xml:space="preserve">)  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</w:t>
      </w:r>
      <w:r w:rsidR="00F00D69">
        <w:rPr>
          <w:rFonts w:ascii="Helvetica" w:hAnsi="Helvetica" w:cs="Helvetica"/>
          <w:b/>
          <w:bCs/>
          <w:color w:val="000000"/>
          <w:sz w:val="32"/>
          <w:szCs w:val="32"/>
        </w:rPr>
        <w:t>2</w:t>
      </w:r>
    </w:p>
    <w:p w14:paraId="6BF5797D" w14:textId="52DA0373" w:rsidR="0002599C" w:rsidRPr="0002599C" w:rsidRDefault="00092EC7" w:rsidP="00FA6FD6">
      <w:pPr>
        <w:widowControl w:val="0"/>
        <w:autoSpaceDE w:val="0"/>
        <w:autoSpaceDN w:val="0"/>
        <w:adjustRightInd w:val="0"/>
        <w:spacing w:after="240" w:line="440" w:lineRule="atLeast"/>
        <w:ind w:firstLine="36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Design a</w:t>
      </w:r>
      <w:r w:rsidR="0002599C">
        <w:rPr>
          <w:rFonts w:ascii="Helvetica" w:hAnsi="Helvetica" w:cs="Helvetica"/>
          <w:color w:val="000000"/>
          <w:sz w:val="29"/>
          <w:szCs w:val="29"/>
        </w:rPr>
        <w:t>n MLP</w:t>
      </w:r>
      <w:r w:rsidR="00A44997">
        <w:rPr>
          <w:rFonts w:ascii="Helvetica" w:hAnsi="Helvetica" w:cs="Helvetica"/>
          <w:color w:val="000000"/>
          <w:sz w:val="29"/>
          <w:szCs w:val="29"/>
        </w:rPr>
        <w:t xml:space="preserve"> – Multilayer Perceptron</w:t>
      </w:r>
      <w:r w:rsidR="0002599C">
        <w:rPr>
          <w:rFonts w:ascii="Helvetica" w:hAnsi="Helvetica" w:cs="Helvetica"/>
          <w:color w:val="000000"/>
          <w:sz w:val="29"/>
          <w:szCs w:val="29"/>
        </w:rPr>
        <w:t xml:space="preserve"> neural network </w:t>
      </w:r>
      <w:r>
        <w:rPr>
          <w:rFonts w:ascii="Helvetica" w:hAnsi="Helvetica" w:cs="Helvetica"/>
          <w:color w:val="000000"/>
          <w:sz w:val="29"/>
          <w:szCs w:val="29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Keras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 sequential API to classify MNIST fashion dataset. </w:t>
      </w:r>
    </w:p>
    <w:p w14:paraId="39BED5DF" w14:textId="77777777" w:rsidR="00092EC7" w:rsidRDefault="00092EC7" w:rsidP="009F14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The input is MNIST fashion database, which is part of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Keras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>.</w:t>
      </w:r>
    </w:p>
    <w:p w14:paraId="33DB5B68" w14:textId="17E54D57" w:rsidR="00092EC7" w:rsidRDefault="00092EC7" w:rsidP="009F143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44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Load the data as follows</w:t>
      </w:r>
      <w:r w:rsidR="00631BAF">
        <w:rPr>
          <w:rFonts w:ascii="Helvetica" w:hAnsi="Helvetica" w:cs="Helvetica"/>
          <w:color w:val="000000"/>
          <w:sz w:val="29"/>
          <w:szCs w:val="29"/>
        </w:rPr>
        <w:t>:</w:t>
      </w:r>
    </w:p>
    <w:p w14:paraId="05AF583E" w14:textId="47FAC58B" w:rsidR="00092EC7" w:rsidRPr="00092EC7" w:rsidRDefault="00092EC7" w:rsidP="009F143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fashion_mnist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 xml:space="preserve"> = </w:t>
      </w:r>
      <w:proofErr w:type="spellStart"/>
      <w:proofErr w:type="gramStart"/>
      <w:r w:rsidRPr="00092EC7">
        <w:rPr>
          <w:rFonts w:ascii="Helvetica" w:hAnsi="Helvetica" w:cs="Helvetica"/>
          <w:color w:val="000000"/>
          <w:sz w:val="20"/>
          <w:szCs w:val="20"/>
        </w:rPr>
        <w:t>keras.datasets</w:t>
      </w:r>
      <w:proofErr w:type="gramEnd"/>
      <w:r w:rsidRPr="00092EC7">
        <w:rPr>
          <w:rFonts w:ascii="Helvetica" w:hAnsi="Helvetica" w:cs="Helvetica"/>
          <w:color w:val="000000"/>
          <w:sz w:val="20"/>
          <w:szCs w:val="20"/>
        </w:rPr>
        <w:t>.fashion_mnist</w:t>
      </w:r>
      <w:proofErr w:type="spellEnd"/>
    </w:p>
    <w:p w14:paraId="7A793451" w14:textId="5C2799A6" w:rsidR="00092EC7" w:rsidRDefault="00092EC7" w:rsidP="009F143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0"/>
          <w:szCs w:val="20"/>
        </w:rPr>
      </w:pPr>
      <w:r w:rsidRPr="00092EC7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X_train_full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Y_train_full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>), (</w:t>
      </w: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X_test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Y_test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 xml:space="preserve">) = </w:t>
      </w:r>
      <w:proofErr w:type="spellStart"/>
      <w:r w:rsidRPr="00092EC7">
        <w:rPr>
          <w:rFonts w:ascii="Helvetica" w:hAnsi="Helvetica" w:cs="Helvetica"/>
          <w:color w:val="000000"/>
          <w:sz w:val="20"/>
          <w:szCs w:val="20"/>
        </w:rPr>
        <w:t>fashion_</w:t>
      </w:r>
      <w:proofErr w:type="gramStart"/>
      <w:r w:rsidRPr="00092EC7">
        <w:rPr>
          <w:rFonts w:ascii="Helvetica" w:hAnsi="Helvetica" w:cs="Helvetica"/>
          <w:color w:val="000000"/>
          <w:sz w:val="20"/>
          <w:szCs w:val="20"/>
        </w:rPr>
        <w:t>mnist.load</w:t>
      </w:r>
      <w:proofErr w:type="gramEnd"/>
      <w:r w:rsidRPr="00092EC7">
        <w:rPr>
          <w:rFonts w:ascii="Helvetica" w:hAnsi="Helvetica" w:cs="Helvetica"/>
          <w:color w:val="000000"/>
          <w:sz w:val="20"/>
          <w:szCs w:val="20"/>
        </w:rPr>
        <w:t>_data</w:t>
      </w:r>
      <w:proofErr w:type="spellEnd"/>
      <w:r w:rsidRPr="00092EC7">
        <w:rPr>
          <w:rFonts w:ascii="Helvetica" w:hAnsi="Helvetica" w:cs="Helvetica"/>
          <w:color w:val="000000"/>
          <w:sz w:val="20"/>
          <w:szCs w:val="20"/>
        </w:rPr>
        <w:t>()</w:t>
      </w:r>
    </w:p>
    <w:p w14:paraId="170EA2FA" w14:textId="77777777" w:rsidR="009F143F" w:rsidRPr="009F143F" w:rsidRDefault="009F143F" w:rsidP="009F143F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9F143F">
        <w:rPr>
          <w:rFonts w:ascii="Helvetica" w:hAnsi="Helvetica" w:cs="Helvetica"/>
          <w:color w:val="000000"/>
          <w:sz w:val="20"/>
          <w:szCs w:val="20"/>
        </w:rPr>
        <w:t>class_names</w:t>
      </w:r>
      <w:proofErr w:type="spellEnd"/>
      <w:r w:rsidRPr="009F143F">
        <w:rPr>
          <w:rFonts w:ascii="Helvetica" w:hAnsi="Helvetica" w:cs="Helvetica"/>
          <w:color w:val="000000"/>
          <w:sz w:val="20"/>
          <w:szCs w:val="20"/>
        </w:rPr>
        <w:t xml:space="preserve"> = ["T-shirt/top", "Trouser", "pullover", "Dress", "Coat", </w:t>
      </w:r>
    </w:p>
    <w:p w14:paraId="763E6253" w14:textId="278F0127" w:rsidR="009F143F" w:rsidRPr="00092EC7" w:rsidRDefault="009F143F" w:rsidP="009F143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440"/>
        <w:rPr>
          <w:rFonts w:ascii="Helvetica" w:hAnsi="Helvetica" w:cs="Helvetica"/>
          <w:color w:val="000000"/>
          <w:sz w:val="20"/>
          <w:szCs w:val="20"/>
        </w:rPr>
      </w:pPr>
      <w:r w:rsidRPr="009F143F">
        <w:rPr>
          <w:rFonts w:ascii="Helvetica" w:hAnsi="Helvetica" w:cs="Helvetica"/>
          <w:color w:val="000000"/>
          <w:sz w:val="20"/>
          <w:szCs w:val="20"/>
        </w:rPr>
        <w:t xml:space="preserve">                "Sandal", "Shirt", "Sneaker", "Bag", "</w:t>
      </w:r>
      <w:proofErr w:type="spellStart"/>
      <w:r w:rsidRPr="009F143F">
        <w:rPr>
          <w:rFonts w:ascii="Helvetica" w:hAnsi="Helvetica" w:cs="Helvetica"/>
          <w:color w:val="000000"/>
          <w:sz w:val="20"/>
          <w:szCs w:val="20"/>
        </w:rPr>
        <w:t>Ankle_boot</w:t>
      </w:r>
      <w:proofErr w:type="spellEnd"/>
      <w:r w:rsidRPr="009F143F">
        <w:rPr>
          <w:rFonts w:ascii="Helvetica" w:hAnsi="Helvetica" w:cs="Helvetica"/>
          <w:color w:val="000000"/>
          <w:sz w:val="20"/>
          <w:szCs w:val="20"/>
        </w:rPr>
        <w:t>"]</w:t>
      </w:r>
    </w:p>
    <w:p w14:paraId="1D26A495" w14:textId="77777777" w:rsidR="00092EC7" w:rsidRDefault="00092EC7" w:rsidP="00092EC7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080"/>
        <w:rPr>
          <w:rFonts w:ascii="Helvetica" w:hAnsi="Helvetica" w:cs="Helvetica"/>
          <w:color w:val="000000"/>
          <w:sz w:val="29"/>
          <w:szCs w:val="29"/>
        </w:rPr>
      </w:pPr>
    </w:p>
    <w:p w14:paraId="7BAE1C78" w14:textId="244033DE" w:rsidR="009F143F" w:rsidRPr="00A44997" w:rsidRDefault="00092EC7" w:rsidP="00A449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Put aside 10% of the samples for validation</w:t>
      </w:r>
    </w:p>
    <w:p w14:paraId="0FE09432" w14:textId="31220D9C" w:rsidR="009F143F" w:rsidRPr="00A44997" w:rsidRDefault="003064A4" w:rsidP="00A449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Add comments to the code</w:t>
      </w:r>
      <w:r w:rsidR="009F143F">
        <w:rPr>
          <w:rFonts w:ascii="Helvetica" w:hAnsi="Helvetica" w:cs="Helvetica"/>
          <w:color w:val="000000"/>
          <w:sz w:val="29"/>
          <w:szCs w:val="29"/>
        </w:rPr>
        <w:t xml:space="preserve"> to make it clear</w:t>
      </w:r>
    </w:p>
    <w:p w14:paraId="1EDEFFF2" w14:textId="422DEC21" w:rsidR="009F143F" w:rsidRPr="005639CC" w:rsidRDefault="005639CC" w:rsidP="005639CC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lastRenderedPageBreak/>
        <w:t>Questions:</w:t>
      </w:r>
    </w:p>
    <w:p w14:paraId="5770806C" w14:textId="08153DA8" w:rsidR="009F143F" w:rsidRDefault="009F143F" w:rsidP="009F14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Implement </w:t>
      </w:r>
      <w:r w:rsidR="00A44997">
        <w:rPr>
          <w:rFonts w:ascii="Helvetica" w:hAnsi="Helvetica" w:cs="Helvetica"/>
          <w:color w:val="000000"/>
          <w:sz w:val="29"/>
          <w:szCs w:val="29"/>
        </w:rPr>
        <w:t xml:space="preserve">the best </w:t>
      </w:r>
      <w:r>
        <w:rPr>
          <w:rFonts w:ascii="Helvetica" w:hAnsi="Helvetica" w:cs="Helvetica"/>
          <w:color w:val="000000"/>
          <w:sz w:val="29"/>
          <w:szCs w:val="29"/>
        </w:rPr>
        <w:t>MLP neural network</w:t>
      </w:r>
      <w:r w:rsidR="0018000A">
        <w:rPr>
          <w:rFonts w:ascii="Helvetica" w:hAnsi="Helvetica" w:cs="Helvetica"/>
          <w:color w:val="000000"/>
          <w:sz w:val="29"/>
          <w:szCs w:val="29"/>
        </w:rPr>
        <w:t xml:space="preserve"> with following options</w:t>
      </w:r>
      <w:r>
        <w:rPr>
          <w:rFonts w:ascii="Helvetica" w:hAnsi="Helvetica" w:cs="Helvetica"/>
          <w:color w:val="000000"/>
          <w:sz w:val="29"/>
          <w:szCs w:val="29"/>
        </w:rPr>
        <w:t>.</w:t>
      </w:r>
      <w:r w:rsidR="0018000A">
        <w:rPr>
          <w:rFonts w:ascii="Helvetica" w:hAnsi="Helvetica" w:cs="Helvetica"/>
          <w:color w:val="000000"/>
          <w:sz w:val="29"/>
          <w:szCs w:val="29"/>
        </w:rPr>
        <w:t xml:space="preserve"> Provide the best set of parameters (</w:t>
      </w:r>
      <w:proofErr w:type="gramStart"/>
      <w:r w:rsidR="0018000A">
        <w:rPr>
          <w:rFonts w:ascii="Helvetica" w:hAnsi="Helvetica" w:cs="Helvetica"/>
          <w:color w:val="000000"/>
          <w:sz w:val="29"/>
          <w:szCs w:val="29"/>
        </w:rPr>
        <w:t>) ,</w:t>
      </w:r>
      <w:proofErr w:type="gramEnd"/>
      <w:r w:rsidR="0018000A">
        <w:rPr>
          <w:rFonts w:ascii="Helvetica" w:hAnsi="Helvetica" w:cs="Helvetica"/>
          <w:color w:val="000000"/>
          <w:sz w:val="29"/>
          <w:szCs w:val="29"/>
        </w:rPr>
        <w:t xml:space="preserve"> train your model with the best set of parameters, and plot the learning curve (error of training and test set as a function of epochs)</w:t>
      </w:r>
      <w:r>
        <w:rPr>
          <w:rFonts w:ascii="Helvetica" w:hAnsi="Helvetica" w:cs="Helvetica"/>
          <w:color w:val="000000"/>
          <w:sz w:val="29"/>
          <w:szCs w:val="29"/>
        </w:rPr>
        <w:t xml:space="preserve"> </w:t>
      </w:r>
      <w:r w:rsidR="00631BAF">
        <w:rPr>
          <w:rFonts w:ascii="Helvetica" w:hAnsi="Helvetica" w:cs="Helvetica"/>
          <w:color w:val="000000"/>
          <w:sz w:val="29"/>
          <w:szCs w:val="29"/>
        </w:rPr>
        <w:t>(5 points)</w:t>
      </w:r>
    </w:p>
    <w:p w14:paraId="240AD0E3" w14:textId="65B82454" w:rsidR="0018000A" w:rsidRP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Normalize the data using min-max method</w:t>
      </w:r>
    </w:p>
    <w:p w14:paraId="1CF273C1" w14:textId="51AE9ABF" w:rsid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Optimizer –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Nesterov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 xml:space="preserve">, Adam and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RMSProp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>.</w:t>
      </w:r>
    </w:p>
    <w:p w14:paraId="63A14D29" w14:textId="57EFC88C" w:rsid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Activation function: 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ReLU</w:t>
      </w:r>
      <w:proofErr w:type="spellEnd"/>
    </w:p>
    <w:p w14:paraId="047563C0" w14:textId="66E39491" w:rsid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Learning rate between 0.001 and 0.1</w:t>
      </w:r>
    </w:p>
    <w:p w14:paraId="43C76674" w14:textId="29E31204" w:rsid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Number of hidden layers: 1, 3 and 5.</w:t>
      </w:r>
    </w:p>
    <w:p w14:paraId="0736EFCF" w14:textId="499CEECD" w:rsidR="0018000A" w:rsidRDefault="0018000A" w:rsidP="001800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Number of neurons between 50 and 500.</w:t>
      </w:r>
    </w:p>
    <w:p w14:paraId="2481FF66" w14:textId="51A146BD" w:rsidR="0018000A" w:rsidRDefault="0018000A" w:rsidP="0018000A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800"/>
        <w:rPr>
          <w:rFonts w:ascii="Helvetica" w:hAnsi="Helvetica" w:cs="Helvetica"/>
          <w:color w:val="000000"/>
          <w:sz w:val="29"/>
          <w:szCs w:val="29"/>
        </w:rPr>
      </w:pPr>
    </w:p>
    <w:p w14:paraId="3323A3A4" w14:textId="0341C26D" w:rsidR="0018000A" w:rsidRPr="0018000A" w:rsidRDefault="0018000A" w:rsidP="0018000A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cs="Times New Roman"/>
          <w:b/>
          <w:bCs/>
          <w:sz w:val="28"/>
          <w:szCs w:val="28"/>
        </w:rPr>
        <w:t>(15</w:t>
      </w:r>
      <w:r w:rsidRPr="00B646A0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B646A0">
        <w:rPr>
          <w:rFonts w:cs="Times New Roman"/>
          <w:b/>
          <w:bCs/>
          <w:sz w:val="28"/>
          <w:szCs w:val="28"/>
        </w:rPr>
        <w:t>points</w:t>
      </w:r>
      <w:r>
        <w:rPr>
          <w:rFonts w:cs="Times New Roman"/>
          <w:b/>
          <w:bCs/>
          <w:sz w:val="28"/>
          <w:szCs w:val="28"/>
        </w:rPr>
        <w:t xml:space="preserve">)  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3</w:t>
      </w:r>
    </w:p>
    <w:p w14:paraId="39E7E389" w14:textId="29E369CC" w:rsidR="0018000A" w:rsidRDefault="0018000A" w:rsidP="0018000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Find the best model for the question 2 which gives you the best performance</w:t>
      </w:r>
      <w:r w:rsidR="00953187">
        <w:rPr>
          <w:rFonts w:ascii="Helvetica" w:hAnsi="Helvetica" w:cs="Helvetica"/>
          <w:color w:val="000000"/>
          <w:sz w:val="29"/>
          <w:szCs w:val="29"/>
        </w:rPr>
        <w:t xml:space="preserve"> in ten epochs</w:t>
      </w:r>
      <w:r>
        <w:rPr>
          <w:rFonts w:ascii="Helvetica" w:hAnsi="Helvetica" w:cs="Helvetica"/>
          <w:color w:val="000000"/>
          <w:sz w:val="29"/>
          <w:szCs w:val="29"/>
        </w:rPr>
        <w:t xml:space="preserve"> using random search. (10 points)</w:t>
      </w:r>
    </w:p>
    <w:p w14:paraId="24024012" w14:textId="77777777" w:rsidR="0018000A" w:rsidRDefault="0018000A" w:rsidP="0018000A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080"/>
        <w:rPr>
          <w:rFonts w:ascii="Helvetica" w:hAnsi="Helvetica" w:cs="Helvetica"/>
          <w:color w:val="000000"/>
          <w:sz w:val="29"/>
          <w:szCs w:val="29"/>
        </w:rPr>
      </w:pPr>
    </w:p>
    <w:p w14:paraId="4366EAB8" w14:textId="0AD48CFD" w:rsidR="0018000A" w:rsidRPr="0018000A" w:rsidRDefault="0018000A" w:rsidP="0018000A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08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Bonus point: Top 5 performances will get an extra 5 points. (5 po</w:t>
      </w:r>
      <w:r w:rsidR="00953187">
        <w:rPr>
          <w:rFonts w:ascii="Helvetica" w:hAnsi="Helvetica" w:cs="Helvetica"/>
          <w:color w:val="000000"/>
          <w:sz w:val="29"/>
          <w:szCs w:val="29"/>
        </w:rPr>
        <w:t>i</w:t>
      </w:r>
      <w:r>
        <w:rPr>
          <w:rFonts w:ascii="Helvetica" w:hAnsi="Helvetica" w:cs="Helvetica"/>
          <w:color w:val="000000"/>
          <w:sz w:val="29"/>
          <w:szCs w:val="29"/>
        </w:rPr>
        <w:t>nts)</w:t>
      </w:r>
    </w:p>
    <w:p w14:paraId="71C8DF79" w14:textId="5BF67238" w:rsidR="0002599C" w:rsidRPr="009F143F" w:rsidRDefault="0002599C" w:rsidP="00A44997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1080"/>
        <w:rPr>
          <w:rFonts w:ascii="Helvetica" w:hAnsi="Helvetica" w:cs="Helvetica"/>
          <w:color w:val="000000"/>
          <w:sz w:val="29"/>
          <w:szCs w:val="29"/>
        </w:rPr>
      </w:pPr>
    </w:p>
    <w:p w14:paraId="02C5167F" w14:textId="5E14895E" w:rsidR="00D004DC" w:rsidRDefault="00D004DC" w:rsidP="00600911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</w:p>
    <w:p w14:paraId="6C716E3E" w14:textId="0B54DCAF" w:rsidR="00F00D69" w:rsidRDefault="00F00D69" w:rsidP="00F00D69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sz w:val="28"/>
          <w:szCs w:val="28"/>
        </w:rPr>
        <w:t>(</w:t>
      </w:r>
      <w:r w:rsidR="0018000A">
        <w:rPr>
          <w:rFonts w:cs="Times New Roman"/>
          <w:b/>
          <w:bCs/>
          <w:sz w:val="28"/>
          <w:szCs w:val="28"/>
        </w:rPr>
        <w:t>3</w:t>
      </w:r>
      <w:r w:rsidR="00631BAF">
        <w:rPr>
          <w:rFonts w:cs="Times New Roman"/>
          <w:b/>
          <w:bCs/>
          <w:sz w:val="28"/>
          <w:szCs w:val="28"/>
        </w:rPr>
        <w:t>0</w:t>
      </w:r>
      <w:r w:rsidRPr="00B646A0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B646A0">
        <w:rPr>
          <w:rFonts w:cs="Times New Roman"/>
          <w:b/>
          <w:bCs/>
          <w:sz w:val="28"/>
          <w:szCs w:val="28"/>
        </w:rPr>
        <w:t>points</w:t>
      </w:r>
      <w:r>
        <w:rPr>
          <w:rFonts w:cs="Times New Roman"/>
          <w:b/>
          <w:bCs/>
          <w:sz w:val="28"/>
          <w:szCs w:val="28"/>
        </w:rPr>
        <w:t xml:space="preserve">)  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3</w:t>
      </w:r>
    </w:p>
    <w:p w14:paraId="3EE35CB3" w14:textId="23DC11A7" w:rsidR="00F00D69" w:rsidRPr="005639CC" w:rsidRDefault="00F00D69" w:rsidP="005639CC">
      <w:p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Train a DNN on MNIST data set (</w:t>
      </w:r>
      <w:proofErr w:type="gramStart"/>
      <w:r w:rsidRPr="005639CC">
        <w:rPr>
          <w:rFonts w:ascii="MinionPro" w:eastAsia="Times New Roman" w:hAnsi="MinionPro" w:cs="Times New Roman"/>
          <w:sz w:val="28"/>
          <w:szCs w:val="28"/>
        </w:rPr>
        <w:t>hand written</w:t>
      </w:r>
      <w:proofErr w:type="gramEnd"/>
      <w:r w:rsidRPr="005639CC">
        <w:rPr>
          <w:rFonts w:ascii="MinionPro" w:eastAsia="Times New Roman" w:hAnsi="MinionPro" w:cs="Times New Roman"/>
          <w:sz w:val="28"/>
          <w:szCs w:val="28"/>
        </w:rPr>
        <w:t xml:space="preserve"> number from 0 to 9)</w:t>
      </w:r>
    </w:p>
    <w:p w14:paraId="084D06C1" w14:textId="2629DA4B" w:rsidR="00F00D69" w:rsidRPr="005639CC" w:rsidRDefault="00F00D69" w:rsidP="001B70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The network consists of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 </w:t>
      </w:r>
      <w:r w:rsidR="0018000A">
        <w:rPr>
          <w:rFonts w:ascii="MinionPro" w:eastAsia="Times New Roman" w:hAnsi="MinionPro" w:cs="Times New Roman"/>
          <w:sz w:val="28"/>
          <w:szCs w:val="28"/>
        </w:rPr>
        <w:t>three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 hidden layers</w:t>
      </w:r>
    </w:p>
    <w:p w14:paraId="56005277" w14:textId="77777777" w:rsidR="00F00D69" w:rsidRPr="005639CC" w:rsidRDefault="00F00D69" w:rsidP="001B70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 xml:space="preserve">Each hidden layer has </w:t>
      </w:r>
      <w:r w:rsidRPr="00F00D69">
        <w:rPr>
          <w:rFonts w:ascii="MinionPro" w:eastAsia="Times New Roman" w:hAnsi="MinionPro" w:cs="Times New Roman"/>
          <w:sz w:val="28"/>
          <w:szCs w:val="28"/>
        </w:rPr>
        <w:t>100 neurons</w:t>
      </w:r>
    </w:p>
    <w:p w14:paraId="2DC31FA6" w14:textId="2ADA55A0" w:rsidR="00F00D69" w:rsidRPr="0018000A" w:rsidRDefault="00F00D69" w:rsidP="00180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lastRenderedPageBreak/>
        <w:t xml:space="preserve">Use 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ELU activation function. </w:t>
      </w:r>
    </w:p>
    <w:p w14:paraId="2E1F61A0" w14:textId="48C613D4" w:rsidR="003C1EF1" w:rsidRPr="005639CC" w:rsidRDefault="00F00D69" w:rsidP="001B70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Use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 early stopping</w:t>
      </w:r>
    </w:p>
    <w:p w14:paraId="026329A9" w14:textId="3495C337" w:rsidR="003C1EF1" w:rsidRPr="005639CC" w:rsidRDefault="00F00D69" w:rsidP="001B70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T</w:t>
      </w:r>
      <w:r w:rsidRPr="00F00D69">
        <w:rPr>
          <w:rFonts w:ascii="MinionPro" w:eastAsia="Times New Roman" w:hAnsi="MinionPro" w:cs="Times New Roman"/>
          <w:sz w:val="28"/>
          <w:szCs w:val="28"/>
        </w:rPr>
        <w:t>rain</w:t>
      </w:r>
      <w:r w:rsidRPr="005639CC">
        <w:rPr>
          <w:rFonts w:ascii="MinionPro" w:eastAsia="Times New Roman" w:hAnsi="MinionPro" w:cs="Times New Roman"/>
          <w:sz w:val="28"/>
          <w:szCs w:val="28"/>
        </w:rPr>
        <w:t xml:space="preserve"> your model </w:t>
      </w:r>
      <w:r w:rsidR="001B7067">
        <w:rPr>
          <w:rFonts w:ascii="MinionPro" w:eastAsia="Times New Roman" w:hAnsi="MinionPro" w:cs="Times New Roman"/>
          <w:sz w:val="28"/>
          <w:szCs w:val="28"/>
        </w:rPr>
        <w:t xml:space="preserve">ONLY </w:t>
      </w:r>
      <w:r w:rsidRPr="005639CC">
        <w:rPr>
          <w:rFonts w:ascii="MinionPro" w:eastAsia="Times New Roman" w:hAnsi="MinionPro" w:cs="Times New Roman"/>
          <w:sz w:val="28"/>
          <w:szCs w:val="28"/>
        </w:rPr>
        <w:t>with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 digits 0 to 4</w:t>
      </w:r>
      <w:r w:rsidR="001B7067">
        <w:rPr>
          <w:rFonts w:ascii="MinionPro" w:eastAsia="Times New Roman" w:hAnsi="MinionPro" w:cs="Times New Roman"/>
          <w:sz w:val="28"/>
          <w:szCs w:val="28"/>
        </w:rPr>
        <w:t>. NOTE: input is</w:t>
      </w:r>
      <w:r w:rsidRPr="005639CC">
        <w:rPr>
          <w:rFonts w:ascii="MinionPro" w:eastAsia="Times New Roman" w:hAnsi="MinionPro" w:cs="Times New Roman"/>
          <w:sz w:val="28"/>
          <w:szCs w:val="28"/>
        </w:rPr>
        <w:t xml:space="preserve"> ONLY</w:t>
      </w:r>
      <w:r w:rsidR="001B7067">
        <w:rPr>
          <w:rFonts w:ascii="MinionPro" w:eastAsia="Times New Roman" w:hAnsi="MinionPro" w:cs="Times New Roman"/>
          <w:sz w:val="28"/>
          <w:szCs w:val="28"/>
        </w:rPr>
        <w:t xml:space="preserve"> digits 0 to 4</w:t>
      </w:r>
      <w:r w:rsidR="003C1EF1" w:rsidRPr="005639CC">
        <w:rPr>
          <w:rFonts w:ascii="MinionPro" w:eastAsia="Times New Roman" w:hAnsi="MinionPro" w:cs="Times New Roman"/>
          <w:sz w:val="28"/>
          <w:szCs w:val="28"/>
        </w:rPr>
        <w:t xml:space="preserve">.  Therefore, the output layer will be </w:t>
      </w:r>
      <w:r w:rsidRPr="00F00D69">
        <w:rPr>
          <w:rFonts w:ascii="MinionPro" w:eastAsia="Times New Roman" w:hAnsi="MinionPro" w:cs="Times New Roman"/>
          <w:sz w:val="28"/>
          <w:szCs w:val="28"/>
        </w:rPr>
        <w:t xml:space="preserve">a </w:t>
      </w:r>
      <w:proofErr w:type="spellStart"/>
      <w:r w:rsidR="003C1EF1" w:rsidRPr="005639CC">
        <w:rPr>
          <w:rFonts w:ascii="MinionPro" w:eastAsia="Times New Roman" w:hAnsi="MinionPro" w:cs="Times New Roman"/>
          <w:sz w:val="28"/>
          <w:szCs w:val="28"/>
        </w:rPr>
        <w:t>S</w:t>
      </w:r>
      <w:r w:rsidRPr="00F00D69">
        <w:rPr>
          <w:rFonts w:ascii="MinionPro" w:eastAsia="Times New Roman" w:hAnsi="MinionPro" w:cs="Times New Roman"/>
          <w:sz w:val="28"/>
          <w:szCs w:val="28"/>
        </w:rPr>
        <w:t>oftmax</w:t>
      </w:r>
      <w:proofErr w:type="spellEnd"/>
      <w:r w:rsidRPr="00F00D69">
        <w:rPr>
          <w:rFonts w:ascii="MinionPro" w:eastAsia="Times New Roman" w:hAnsi="MinionPro" w:cs="Times New Roman"/>
          <w:sz w:val="28"/>
          <w:szCs w:val="28"/>
        </w:rPr>
        <w:t xml:space="preserve"> layer with five neurons</w:t>
      </w:r>
      <w:r w:rsidR="001B7067">
        <w:rPr>
          <w:rFonts w:ascii="MinionPro" w:eastAsia="Times New Roman" w:hAnsi="MinionPro" w:cs="Times New Roman"/>
          <w:sz w:val="28"/>
          <w:szCs w:val="28"/>
        </w:rPr>
        <w:t>.</w:t>
      </w:r>
    </w:p>
    <w:p w14:paraId="2870FC91" w14:textId="3D8FF05A" w:rsidR="003C1EF1" w:rsidRPr="005639CC" w:rsidRDefault="003C1EF1" w:rsidP="003C1EF1">
      <w:p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Questions:</w:t>
      </w:r>
    </w:p>
    <w:p w14:paraId="2C9FC11B" w14:textId="690A66D0" w:rsidR="0018000A" w:rsidRDefault="0018000A" w:rsidP="003C1EF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 xml:space="preserve">For the parameters that are not mentioned, choose the best set of parameters to get the best performance. For example, choose the best learning rate and optimization. </w:t>
      </w:r>
    </w:p>
    <w:p w14:paraId="23DF63C7" w14:textId="15139DF7" w:rsidR="003C1EF1" w:rsidRPr="005639CC" w:rsidRDefault="003C1EF1" w:rsidP="003C1EF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>S</w:t>
      </w:r>
      <w:r w:rsidR="00F00D69" w:rsidRPr="005639CC">
        <w:rPr>
          <w:rFonts w:ascii="MinionPro" w:eastAsia="Times New Roman" w:hAnsi="MinionPro" w:cs="Times New Roman"/>
          <w:sz w:val="28"/>
          <w:szCs w:val="28"/>
        </w:rPr>
        <w:t>ave checkpoints at</w:t>
      </w:r>
      <w:r w:rsidRPr="005639CC">
        <w:rPr>
          <w:rFonts w:ascii="MinionPro" w:eastAsia="Times New Roman" w:hAnsi="MinionPro" w:cs="Times New Roman"/>
          <w:sz w:val="28"/>
          <w:szCs w:val="28"/>
        </w:rPr>
        <w:t xml:space="preserve"> the end of each Epoch, </w:t>
      </w:r>
      <w:r w:rsidR="00F00D69" w:rsidRPr="005639CC">
        <w:rPr>
          <w:rFonts w:ascii="MinionPro" w:eastAsia="Times New Roman" w:hAnsi="MinionPro" w:cs="Times New Roman"/>
          <w:sz w:val="28"/>
          <w:szCs w:val="28"/>
        </w:rPr>
        <w:t>save the final model</w:t>
      </w:r>
      <w:r w:rsidRPr="005639CC">
        <w:rPr>
          <w:rFonts w:ascii="MinionPro" w:eastAsia="Times New Roman" w:hAnsi="MinionPro" w:cs="Times New Roman"/>
          <w:sz w:val="28"/>
          <w:szCs w:val="28"/>
        </w:rPr>
        <w:t xml:space="preserve">, </w:t>
      </w:r>
      <w:proofErr w:type="gramStart"/>
      <w:r w:rsidRPr="005639CC">
        <w:rPr>
          <w:rFonts w:ascii="MinionPro" w:eastAsia="Times New Roman" w:hAnsi="MinionPro" w:cs="Times New Roman"/>
          <w:sz w:val="28"/>
          <w:szCs w:val="28"/>
        </w:rPr>
        <w:t>and also</w:t>
      </w:r>
      <w:proofErr w:type="gramEnd"/>
      <w:r w:rsidRPr="005639CC">
        <w:rPr>
          <w:rFonts w:ascii="MinionPro" w:eastAsia="Times New Roman" w:hAnsi="MinionPro" w:cs="Times New Roman"/>
          <w:sz w:val="28"/>
          <w:szCs w:val="28"/>
        </w:rPr>
        <w:t xml:space="preserve"> the best model</w:t>
      </w:r>
      <w:r w:rsidR="00F00D69" w:rsidRPr="005639CC">
        <w:rPr>
          <w:rFonts w:ascii="MinionPro" w:eastAsia="Times New Roman" w:hAnsi="MinionPro" w:cs="Times New Roman"/>
          <w:sz w:val="28"/>
          <w:szCs w:val="28"/>
        </w:rPr>
        <w:t xml:space="preserve">. </w:t>
      </w:r>
    </w:p>
    <w:p w14:paraId="5231AC5E" w14:textId="16D8B9C7" w:rsidR="003C1EF1" w:rsidRPr="005639CC" w:rsidRDefault="0018000A" w:rsidP="003C1EF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 xml:space="preserve">Adjust </w:t>
      </w:r>
      <w:r w:rsidR="003C1EF1" w:rsidRPr="005639CC">
        <w:rPr>
          <w:rFonts w:ascii="MinionPro" w:eastAsia="Times New Roman" w:hAnsi="MinionPro" w:cs="Times New Roman"/>
          <w:sz w:val="28"/>
          <w:szCs w:val="28"/>
        </w:rPr>
        <w:t>S</w:t>
      </w:r>
      <w:r w:rsidR="00F00D69" w:rsidRPr="005639CC">
        <w:rPr>
          <w:rFonts w:ascii="MinionPro" w:eastAsia="Times New Roman" w:hAnsi="MinionPro" w:cs="Times New Roman"/>
          <w:sz w:val="28"/>
          <w:szCs w:val="28"/>
        </w:rPr>
        <w:t>ee what precision you can achieve</w:t>
      </w:r>
      <w:r w:rsidR="003C1EF1" w:rsidRPr="005639CC">
        <w:rPr>
          <w:rFonts w:ascii="MinionPro" w:eastAsia="Times New Roman" w:hAnsi="MinionPro" w:cs="Times New Roman"/>
          <w:sz w:val="28"/>
          <w:szCs w:val="28"/>
        </w:rPr>
        <w:t xml:space="preserve"> with different parameters</w:t>
      </w:r>
      <w:r w:rsidR="001B7067">
        <w:rPr>
          <w:rFonts w:ascii="MinionPro" w:eastAsia="Times New Roman" w:hAnsi="MinionPro" w:cs="Times New Roman"/>
          <w:sz w:val="28"/>
          <w:szCs w:val="28"/>
        </w:rPr>
        <w:t>.</w:t>
      </w:r>
    </w:p>
    <w:p w14:paraId="27BC42E5" w14:textId="72B2D8BC" w:rsidR="00F00D69" w:rsidRPr="00F70FC3" w:rsidRDefault="00F00D69" w:rsidP="003C1EF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</w:rPr>
      </w:pPr>
      <w:r w:rsidRPr="005639CC">
        <w:rPr>
          <w:rFonts w:ascii="MinionPro" w:eastAsia="Times New Roman" w:hAnsi="MinionPro" w:cs="Times New Roman"/>
          <w:sz w:val="28"/>
          <w:szCs w:val="28"/>
        </w:rPr>
        <w:t xml:space="preserve">Is the model overfitting the training set? </w:t>
      </w:r>
    </w:p>
    <w:p w14:paraId="2A493866" w14:textId="77777777" w:rsidR="003C1EF1" w:rsidRPr="00F00D69" w:rsidRDefault="003C1EF1" w:rsidP="003C1EF1">
      <w:pPr>
        <w:spacing w:before="100" w:beforeAutospacing="1" w:after="100" w:afterAutospacing="1" w:line="240" w:lineRule="auto"/>
        <w:ind w:left="1440"/>
        <w:rPr>
          <w:rFonts w:ascii="MinionPro" w:eastAsia="Times New Roman" w:hAnsi="MinionPro" w:cs="Times New Roman"/>
          <w:sz w:val="22"/>
          <w:szCs w:val="22"/>
        </w:rPr>
      </w:pPr>
    </w:p>
    <w:p w14:paraId="7C5F0C4D" w14:textId="205C25A4" w:rsidR="00F00D69" w:rsidRPr="00F70FC3" w:rsidRDefault="00F70FC3" w:rsidP="00F70FC3">
      <w:p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2"/>
          <w:szCs w:val="22"/>
        </w:rPr>
      </w:pPr>
      <w:r w:rsidRPr="00F70FC3">
        <w:rPr>
          <w:rFonts w:cs="Times New Roman"/>
          <w:b/>
          <w:bCs/>
          <w:sz w:val="28"/>
          <w:szCs w:val="28"/>
        </w:rPr>
        <w:t>(</w:t>
      </w:r>
      <w:r w:rsidR="0018000A">
        <w:rPr>
          <w:rFonts w:cs="Times New Roman"/>
          <w:b/>
          <w:bCs/>
          <w:sz w:val="28"/>
          <w:szCs w:val="28"/>
        </w:rPr>
        <w:t>3</w:t>
      </w:r>
      <w:r w:rsidR="00631BAF">
        <w:rPr>
          <w:rFonts w:cs="Times New Roman"/>
          <w:b/>
          <w:bCs/>
          <w:sz w:val="28"/>
          <w:szCs w:val="28"/>
        </w:rPr>
        <w:t xml:space="preserve">0 </w:t>
      </w:r>
      <w:proofErr w:type="gramStart"/>
      <w:r w:rsidR="003C1EF1" w:rsidRPr="00F70FC3">
        <w:rPr>
          <w:rFonts w:cs="Times New Roman"/>
          <w:b/>
          <w:bCs/>
          <w:sz w:val="28"/>
          <w:szCs w:val="28"/>
        </w:rPr>
        <w:t xml:space="preserve">points)  </w:t>
      </w:r>
      <w:r w:rsidR="003C1EF1" w:rsidRPr="00F70FC3">
        <w:rPr>
          <w:rFonts w:ascii="Helvetica" w:hAnsi="Helvetica" w:cs="Helvetica"/>
          <w:b/>
          <w:bCs/>
          <w:color w:val="000000"/>
          <w:sz w:val="32"/>
          <w:szCs w:val="32"/>
        </w:rPr>
        <w:t>Question</w:t>
      </w:r>
      <w:proofErr w:type="gramEnd"/>
      <w:r w:rsidR="003C1EF1" w:rsidRPr="00F70FC3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4</w:t>
      </w:r>
    </w:p>
    <w:p w14:paraId="04D95C69" w14:textId="78C9CE17" w:rsidR="00F70FC3" w:rsidRPr="001B7067" w:rsidRDefault="003C1EF1" w:rsidP="001B706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 xml:space="preserve">Use the model in 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 xml:space="preserve">the 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previous question </w:t>
      </w:r>
    </w:p>
    <w:p w14:paraId="6E327CAD" w14:textId="059E8220" w:rsidR="001B7067" w:rsidRDefault="001B7067" w:rsidP="001B70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>The input</w:t>
      </w:r>
      <w:r>
        <w:rPr>
          <w:rFonts w:ascii="MinionPro" w:eastAsia="Times New Roman" w:hAnsi="MinionPro" w:cs="Times New Roman"/>
          <w:sz w:val="28"/>
          <w:szCs w:val="28"/>
        </w:rPr>
        <w:t>s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</w:t>
      </w:r>
      <w:r>
        <w:rPr>
          <w:rFonts w:ascii="MinionPro" w:eastAsia="Times New Roman" w:hAnsi="MinionPro" w:cs="Times New Roman"/>
          <w:sz w:val="28"/>
          <w:szCs w:val="28"/>
        </w:rPr>
        <w:t>are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only digits 0 t</w:t>
      </w:r>
      <w:r w:rsidR="002A3C6B">
        <w:rPr>
          <w:rFonts w:ascii="MinionPro" w:eastAsia="Times New Roman" w:hAnsi="MinionPro" w:cs="Times New Roman"/>
          <w:sz w:val="28"/>
          <w:szCs w:val="28"/>
        </w:rPr>
        <w:t>o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4.</w:t>
      </w:r>
    </w:p>
    <w:p w14:paraId="2CF2BB33" w14:textId="55E2DDD9" w:rsidR="004B51DA" w:rsidRPr="004B51DA" w:rsidRDefault="004B51DA" w:rsidP="004B51D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 xml:space="preserve">Split data </w:t>
      </w:r>
      <w:r>
        <w:rPr>
          <w:rFonts w:ascii="MinionPro" w:eastAsia="Times New Roman" w:hAnsi="MinionPro" w:cs="Times New Roman"/>
          <w:sz w:val="28"/>
          <w:szCs w:val="28"/>
        </w:rPr>
        <w:t>(</w:t>
      </w:r>
      <w:r w:rsidRPr="001B7067">
        <w:rPr>
          <w:rFonts w:ascii="MinionPro" w:eastAsia="Times New Roman" w:hAnsi="MinionPro" w:cs="Times New Roman"/>
          <w:sz w:val="28"/>
          <w:szCs w:val="28"/>
        </w:rPr>
        <w:t>80%, 20%</w:t>
      </w:r>
      <w:r>
        <w:rPr>
          <w:rFonts w:ascii="MinionPro" w:eastAsia="Times New Roman" w:hAnsi="MinionPro" w:cs="Times New Roman"/>
          <w:sz w:val="28"/>
          <w:szCs w:val="28"/>
        </w:rPr>
        <w:t>)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for training and testing, respectively.</w:t>
      </w:r>
    </w:p>
    <w:p w14:paraId="2B0F8626" w14:textId="47D973D8" w:rsidR="001B7067" w:rsidRPr="001B7067" w:rsidRDefault="001B7067" w:rsidP="001B70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 xml:space="preserve">Train 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the model for </w:t>
      </w:r>
      <w:r w:rsidR="0018000A">
        <w:rPr>
          <w:rFonts w:ascii="MinionPro" w:eastAsia="Times New Roman" w:hAnsi="MinionPro" w:cs="Times New Roman"/>
          <w:sz w:val="28"/>
          <w:szCs w:val="28"/>
        </w:rPr>
        <w:t>1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0 Epochs. </w:t>
      </w:r>
    </w:p>
    <w:p w14:paraId="583015FA" w14:textId="4C9B695F" w:rsidR="003C1EF1" w:rsidRPr="001B7067" w:rsidRDefault="003C1EF1" w:rsidP="009F0C26">
      <w:pPr>
        <w:spacing w:before="100" w:beforeAutospacing="1" w:after="100" w:afterAutospacing="1" w:line="240" w:lineRule="auto"/>
        <w:ind w:left="1080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>Save the weights</w:t>
      </w:r>
      <w:r w:rsidR="00711D77" w:rsidRPr="001B7067">
        <w:rPr>
          <w:rFonts w:ascii="MinionPro" w:eastAsia="Times New Roman" w:hAnsi="MinionPro" w:cs="Times New Roman"/>
          <w:sz w:val="28"/>
          <w:szCs w:val="28"/>
        </w:rPr>
        <w:t xml:space="preserve"> using following command:</w:t>
      </w:r>
    </w:p>
    <w:p w14:paraId="57F47B59" w14:textId="4A75E70C" w:rsidR="00711D77" w:rsidRPr="001B7067" w:rsidRDefault="00711D77" w:rsidP="00711D77">
      <w:pPr>
        <w:spacing w:before="100" w:beforeAutospacing="1" w:after="100" w:afterAutospacing="1" w:line="240" w:lineRule="auto"/>
        <w:ind w:left="1800"/>
        <w:rPr>
          <w:rFonts w:ascii="MinionPro" w:eastAsia="Times New Roman" w:hAnsi="MinionPro" w:cs="Times New Roman"/>
          <w:sz w:val="28"/>
          <w:szCs w:val="28"/>
        </w:rPr>
      </w:pPr>
      <w:proofErr w:type="spellStart"/>
      <w:r w:rsidRPr="001B7067">
        <w:rPr>
          <w:rFonts w:ascii="MinionPro" w:eastAsia="Times New Roman" w:hAnsi="MinionPro" w:cs="Times New Roman"/>
          <w:sz w:val="28"/>
          <w:szCs w:val="28"/>
        </w:rPr>
        <w:t>yourModel.save_</w:t>
      </w:r>
      <w:proofErr w:type="gramStart"/>
      <w:r w:rsidRPr="001B7067">
        <w:rPr>
          <w:rFonts w:ascii="MinionPro" w:eastAsia="Times New Roman" w:hAnsi="MinionPro" w:cs="Times New Roman"/>
          <w:sz w:val="28"/>
          <w:szCs w:val="28"/>
        </w:rPr>
        <w:t>weights</w:t>
      </w:r>
      <w:proofErr w:type="spellEnd"/>
      <w:r w:rsidRPr="001B7067">
        <w:rPr>
          <w:rFonts w:ascii="MinionPro" w:eastAsia="Times New Roman" w:hAnsi="MinionPro" w:cs="Times New Roman"/>
          <w:sz w:val="28"/>
          <w:szCs w:val="28"/>
        </w:rPr>
        <w:t>(</w:t>
      </w:r>
      <w:proofErr w:type="gramEnd"/>
      <w:r w:rsidRPr="001B7067">
        <w:rPr>
          <w:rFonts w:ascii="MinionPro" w:eastAsia="Times New Roman" w:hAnsi="MinionPro" w:cs="Times New Roman"/>
          <w:sz w:val="28"/>
          <w:szCs w:val="28"/>
        </w:rPr>
        <w:t>"</w:t>
      </w:r>
      <w:proofErr w:type="spellStart"/>
      <w:r w:rsidRPr="001B7067">
        <w:rPr>
          <w:rFonts w:ascii="MinionPro" w:eastAsia="Times New Roman" w:hAnsi="MinionPro" w:cs="Times New Roman"/>
          <w:sz w:val="28"/>
          <w:szCs w:val="28"/>
        </w:rPr>
        <w:t>yourKerasWeights.ckpt</w:t>
      </w:r>
      <w:proofErr w:type="spellEnd"/>
      <w:r w:rsidRPr="001B7067">
        <w:rPr>
          <w:rFonts w:ascii="MinionPro" w:eastAsia="Times New Roman" w:hAnsi="MinionPro" w:cs="Times New Roman"/>
          <w:sz w:val="28"/>
          <w:szCs w:val="28"/>
        </w:rPr>
        <w:t>")</w:t>
      </w:r>
    </w:p>
    <w:p w14:paraId="3F077851" w14:textId="541623CD" w:rsidR="00F70FC3" w:rsidRPr="001B7067" w:rsidRDefault="00711D77" w:rsidP="001B70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 xml:space="preserve">Use the exact model 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 xml:space="preserve">as </w:t>
      </w:r>
      <w:r w:rsidRPr="001B7067">
        <w:rPr>
          <w:rFonts w:ascii="MinionPro" w:eastAsia="Times New Roman" w:hAnsi="MinionPro" w:cs="Times New Roman"/>
          <w:sz w:val="28"/>
          <w:szCs w:val="28"/>
        </w:rPr>
        <w:t>in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 xml:space="preserve"> the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previous question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>.</w:t>
      </w:r>
    </w:p>
    <w:p w14:paraId="6C7DCBF9" w14:textId="48E84599" w:rsidR="00F70FC3" w:rsidRPr="001B7067" w:rsidRDefault="00711D77" w:rsidP="001B70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>This time the inputs are ONLY digits 5 to 9</w:t>
      </w:r>
    </w:p>
    <w:p w14:paraId="48920F7C" w14:textId="7C02A682" w:rsidR="009F0C26" w:rsidRPr="009F0C26" w:rsidRDefault="009F0C26" w:rsidP="009F0C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 xml:space="preserve">Transfer the weights from part (a) </w:t>
      </w:r>
    </w:p>
    <w:p w14:paraId="56660E62" w14:textId="0FEE6B2B" w:rsidR="003C1EF1" w:rsidRPr="001B7067" w:rsidRDefault="001B7067" w:rsidP="001B70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>U</w:t>
      </w:r>
      <w:r w:rsidR="00711D77" w:rsidRPr="001B7067">
        <w:rPr>
          <w:rFonts w:ascii="MinionPro" w:eastAsia="Times New Roman" w:hAnsi="MinionPro" w:cs="Times New Roman"/>
          <w:sz w:val="28"/>
          <w:szCs w:val="28"/>
        </w:rPr>
        <w:t xml:space="preserve">se </w:t>
      </w:r>
      <w:r>
        <w:rPr>
          <w:rFonts w:ascii="MinionPro" w:eastAsia="Times New Roman" w:hAnsi="MinionPro" w:cs="Times New Roman"/>
          <w:sz w:val="28"/>
          <w:szCs w:val="28"/>
        </w:rPr>
        <w:t>ONLY</w:t>
      </w:r>
      <w:r w:rsidR="00711D77" w:rsidRPr="001B7067">
        <w:rPr>
          <w:rFonts w:ascii="MinionPro" w:eastAsia="Times New Roman" w:hAnsi="MinionPro" w:cs="Times New Roman"/>
          <w:sz w:val="28"/>
          <w:szCs w:val="28"/>
        </w:rPr>
        <w:t xml:space="preserve"> 100 images per digit as the training set. </w:t>
      </w:r>
    </w:p>
    <w:p w14:paraId="24DF1D65" w14:textId="464A398E" w:rsidR="00F70FC3" w:rsidRDefault="00F70FC3" w:rsidP="001B70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 xml:space="preserve">Split data </w:t>
      </w:r>
      <w:r w:rsidR="001B7067">
        <w:rPr>
          <w:rFonts w:ascii="MinionPro" w:eastAsia="Times New Roman" w:hAnsi="MinionPro" w:cs="Times New Roman"/>
          <w:sz w:val="28"/>
          <w:szCs w:val="28"/>
        </w:rPr>
        <w:t>(</w:t>
      </w:r>
      <w:r w:rsidRPr="001B7067">
        <w:rPr>
          <w:rFonts w:ascii="MinionPro" w:eastAsia="Times New Roman" w:hAnsi="MinionPro" w:cs="Times New Roman"/>
          <w:sz w:val="28"/>
          <w:szCs w:val="28"/>
        </w:rPr>
        <w:t>80%, 20%</w:t>
      </w:r>
      <w:r w:rsidR="001B7067">
        <w:rPr>
          <w:rFonts w:ascii="MinionPro" w:eastAsia="Times New Roman" w:hAnsi="MinionPro" w:cs="Times New Roman"/>
          <w:sz w:val="28"/>
          <w:szCs w:val="28"/>
        </w:rPr>
        <w:t>)</w:t>
      </w:r>
      <w:r w:rsidRPr="001B7067">
        <w:rPr>
          <w:rFonts w:ascii="MinionPro" w:eastAsia="Times New Roman" w:hAnsi="MinionPro" w:cs="Times New Roman"/>
          <w:sz w:val="28"/>
          <w:szCs w:val="28"/>
        </w:rPr>
        <w:t xml:space="preserve"> for training and testing, respectively.</w:t>
      </w:r>
    </w:p>
    <w:p w14:paraId="288EE497" w14:textId="77777777" w:rsidR="001B7067" w:rsidRPr="001B7067" w:rsidRDefault="001B7067" w:rsidP="001B7067">
      <w:pPr>
        <w:spacing w:before="100" w:beforeAutospacing="1" w:after="100" w:afterAutospacing="1" w:line="240" w:lineRule="auto"/>
        <w:ind w:left="2520"/>
        <w:rPr>
          <w:rFonts w:ascii="MinionPro" w:eastAsia="Times New Roman" w:hAnsi="MinionPro" w:cs="Times New Roman"/>
          <w:sz w:val="28"/>
          <w:szCs w:val="28"/>
        </w:rPr>
      </w:pPr>
    </w:p>
    <w:p w14:paraId="560CD944" w14:textId="7165B961" w:rsidR="00711D77" w:rsidRPr="001B7067" w:rsidRDefault="00F70FC3" w:rsidP="001B7067">
      <w:p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1B7067">
        <w:rPr>
          <w:rFonts w:ascii="MinionPro" w:eastAsia="Times New Roman" w:hAnsi="MinionPro" w:cs="Times New Roman"/>
          <w:sz w:val="28"/>
          <w:szCs w:val="28"/>
        </w:rPr>
        <w:t>Questions:</w:t>
      </w:r>
    </w:p>
    <w:p w14:paraId="35062F18" w14:textId="3FF2E7A6" w:rsidR="00B866FB" w:rsidRDefault="002A3C6B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>H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 xml:space="preserve">ow </w:t>
      </w:r>
      <w:r>
        <w:rPr>
          <w:rFonts w:ascii="MinionPro" w:eastAsia="Times New Roman" w:hAnsi="MinionPro" w:cs="Times New Roman"/>
          <w:sz w:val="28"/>
          <w:szCs w:val="28"/>
        </w:rPr>
        <w:t>much time</w:t>
      </w:r>
      <w:r w:rsidR="00F70FC3" w:rsidRPr="001B7067">
        <w:rPr>
          <w:rFonts w:ascii="MinionPro" w:eastAsia="Times New Roman" w:hAnsi="MinionPro" w:cs="Times New Roman"/>
          <w:sz w:val="28"/>
          <w:szCs w:val="28"/>
        </w:rPr>
        <w:t xml:space="preserve"> does it take to train the model in part a</w:t>
      </w:r>
    </w:p>
    <w:p w14:paraId="2D575250" w14:textId="71C6359F" w:rsidR="00B866FB" w:rsidRDefault="002A3C6B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>H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ow </w:t>
      </w:r>
      <w:r>
        <w:rPr>
          <w:rFonts w:ascii="MinionPro" w:eastAsia="Times New Roman" w:hAnsi="MinionPro" w:cs="Times New Roman"/>
          <w:sz w:val="28"/>
          <w:szCs w:val="28"/>
        </w:rPr>
        <w:t xml:space="preserve">much time 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>does it take to train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 xml:space="preserve"> 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the model in part 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(</w:t>
      </w:r>
      <w:r w:rsidR="009F0C26">
        <w:rPr>
          <w:rFonts w:ascii="MinionPro" w:eastAsia="Times New Roman" w:hAnsi="MinionPro" w:cs="Times New Roman"/>
          <w:sz w:val="28"/>
          <w:szCs w:val="28"/>
        </w:rPr>
        <w:t>b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)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 for 2 Epochs. </w:t>
      </w:r>
    </w:p>
    <w:p w14:paraId="369535CC" w14:textId="4BB41CB2" w:rsidR="00B866FB" w:rsidRDefault="00F70FC3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B866FB">
        <w:rPr>
          <w:rFonts w:ascii="MinionPro" w:eastAsia="Times New Roman" w:hAnsi="MinionPro" w:cs="Times New Roman"/>
          <w:sz w:val="28"/>
          <w:szCs w:val="28"/>
        </w:rPr>
        <w:t>Report the accuracy of part (</w:t>
      </w:r>
      <w:r w:rsidR="009F0C26">
        <w:rPr>
          <w:rFonts w:ascii="MinionPro" w:eastAsia="Times New Roman" w:hAnsi="MinionPro" w:cs="Times New Roman"/>
          <w:sz w:val="28"/>
          <w:szCs w:val="28"/>
        </w:rPr>
        <w:t>b</w:t>
      </w:r>
      <w:r w:rsidRPr="00B866FB">
        <w:rPr>
          <w:rFonts w:ascii="MinionPro" w:eastAsia="Times New Roman" w:hAnsi="MinionPro" w:cs="Times New Roman"/>
          <w:sz w:val="28"/>
          <w:szCs w:val="28"/>
        </w:rPr>
        <w:t>) after 2 Epochs.</w:t>
      </w:r>
    </w:p>
    <w:p w14:paraId="1CFA16A0" w14:textId="24A4EDE5" w:rsidR="00B866FB" w:rsidRDefault="002A3C6B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>
        <w:rPr>
          <w:rFonts w:ascii="MinionPro" w:eastAsia="Times New Roman" w:hAnsi="MinionPro" w:cs="Times New Roman"/>
          <w:sz w:val="28"/>
          <w:szCs w:val="28"/>
        </w:rPr>
        <w:t>H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ow </w:t>
      </w:r>
      <w:r>
        <w:rPr>
          <w:rFonts w:ascii="MinionPro" w:eastAsia="Times New Roman" w:hAnsi="MinionPro" w:cs="Times New Roman"/>
          <w:sz w:val="28"/>
          <w:szCs w:val="28"/>
        </w:rPr>
        <w:t>much time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 does it take to train the model in part 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(</w:t>
      </w:r>
      <w:r w:rsidR="009F0C26">
        <w:rPr>
          <w:rFonts w:ascii="MinionPro" w:eastAsia="Times New Roman" w:hAnsi="MinionPro" w:cs="Times New Roman"/>
          <w:sz w:val="28"/>
          <w:szCs w:val="28"/>
        </w:rPr>
        <w:t>b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)</w:t>
      </w:r>
      <w:r w:rsidR="00F70FC3" w:rsidRPr="00B866FB">
        <w:rPr>
          <w:rFonts w:ascii="MinionPro" w:eastAsia="Times New Roman" w:hAnsi="MinionPro" w:cs="Times New Roman"/>
          <w:sz w:val="28"/>
          <w:szCs w:val="28"/>
        </w:rPr>
        <w:t xml:space="preserve"> for 20 Epochs. </w:t>
      </w:r>
    </w:p>
    <w:p w14:paraId="03336068" w14:textId="6F1CA687" w:rsidR="00B866FB" w:rsidRDefault="00F70FC3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B866FB">
        <w:rPr>
          <w:rFonts w:ascii="MinionPro" w:eastAsia="Times New Roman" w:hAnsi="MinionPro" w:cs="Times New Roman"/>
          <w:sz w:val="28"/>
          <w:szCs w:val="28"/>
        </w:rPr>
        <w:t xml:space="preserve">What is the 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accuracy of</w:t>
      </w:r>
      <w:r w:rsidRPr="00B866FB">
        <w:rPr>
          <w:rFonts w:ascii="MinionPro" w:eastAsia="Times New Roman" w:hAnsi="MinionPro" w:cs="Times New Roman"/>
          <w:sz w:val="28"/>
          <w:szCs w:val="28"/>
        </w:rPr>
        <w:t xml:space="preserve"> the model</w:t>
      </w:r>
      <w:r w:rsidR="002A3C6B">
        <w:rPr>
          <w:rFonts w:ascii="MinionPro" w:eastAsia="Times New Roman" w:hAnsi="MinionPro" w:cs="Times New Roman"/>
          <w:sz w:val="28"/>
          <w:szCs w:val="28"/>
        </w:rPr>
        <w:t xml:space="preserve"> (</w:t>
      </w:r>
      <w:r w:rsidR="009F0C26">
        <w:rPr>
          <w:rFonts w:ascii="MinionPro" w:eastAsia="Times New Roman" w:hAnsi="MinionPro" w:cs="Times New Roman"/>
          <w:sz w:val="28"/>
          <w:szCs w:val="28"/>
        </w:rPr>
        <w:t>b</w:t>
      </w:r>
      <w:r w:rsidR="002A3C6B">
        <w:rPr>
          <w:rFonts w:ascii="MinionPro" w:eastAsia="Times New Roman" w:hAnsi="MinionPro" w:cs="Times New Roman"/>
          <w:sz w:val="28"/>
          <w:szCs w:val="28"/>
        </w:rPr>
        <w:t xml:space="preserve">) </w:t>
      </w:r>
      <w:r w:rsidRPr="00B866FB">
        <w:rPr>
          <w:rFonts w:ascii="MinionPro" w:eastAsia="Times New Roman" w:hAnsi="MinionPro" w:cs="Times New Roman"/>
          <w:sz w:val="28"/>
          <w:szCs w:val="28"/>
        </w:rPr>
        <w:t xml:space="preserve">after </w:t>
      </w:r>
      <w:r w:rsidR="0018000A">
        <w:rPr>
          <w:rFonts w:ascii="MinionPro" w:eastAsia="Times New Roman" w:hAnsi="MinionPro" w:cs="Times New Roman"/>
          <w:sz w:val="28"/>
          <w:szCs w:val="28"/>
        </w:rPr>
        <w:t>1</w:t>
      </w:r>
      <w:r w:rsidRPr="00B866FB">
        <w:rPr>
          <w:rFonts w:ascii="MinionPro" w:eastAsia="Times New Roman" w:hAnsi="MinionPro" w:cs="Times New Roman"/>
          <w:sz w:val="28"/>
          <w:szCs w:val="28"/>
        </w:rPr>
        <w:t>0 Epochs?</w:t>
      </w:r>
    </w:p>
    <w:p w14:paraId="4040DE49" w14:textId="53BF7E78" w:rsidR="00F00D69" w:rsidRPr="00B866FB" w:rsidRDefault="00F70FC3" w:rsidP="00B866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MinionPro" w:eastAsia="Times New Roman" w:hAnsi="MinionPro" w:cs="Times New Roman"/>
          <w:sz w:val="28"/>
          <w:szCs w:val="28"/>
        </w:rPr>
      </w:pPr>
      <w:r w:rsidRPr="00B866FB">
        <w:rPr>
          <w:rFonts w:ascii="MinionPro" w:eastAsia="Times New Roman" w:hAnsi="MinionPro" w:cs="Times New Roman"/>
          <w:sz w:val="28"/>
          <w:szCs w:val="28"/>
        </w:rPr>
        <w:t>Plot training and test</w:t>
      </w:r>
      <w:r w:rsidR="002A3C6B">
        <w:rPr>
          <w:rFonts w:ascii="MinionPro" w:eastAsia="Times New Roman" w:hAnsi="MinionPro" w:cs="Times New Roman"/>
          <w:sz w:val="28"/>
          <w:szCs w:val="28"/>
        </w:rPr>
        <w:t>ing</w:t>
      </w:r>
      <w:r w:rsidRPr="00B866FB">
        <w:rPr>
          <w:rFonts w:ascii="MinionPro" w:eastAsia="Times New Roman" w:hAnsi="MinionPro" w:cs="Times New Roman"/>
          <w:sz w:val="28"/>
          <w:szCs w:val="28"/>
        </w:rPr>
        <w:t xml:space="preserve"> set accuracy for part 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(</w:t>
      </w:r>
      <w:r w:rsidRPr="00B866FB">
        <w:rPr>
          <w:rFonts w:ascii="MinionPro" w:eastAsia="Times New Roman" w:hAnsi="MinionPro" w:cs="Times New Roman"/>
          <w:sz w:val="28"/>
          <w:szCs w:val="28"/>
        </w:rPr>
        <w:t>a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)</w:t>
      </w:r>
      <w:r w:rsidRPr="00B866FB">
        <w:rPr>
          <w:rFonts w:ascii="MinionPro" w:eastAsia="Times New Roman" w:hAnsi="MinionPro" w:cs="Times New Roman"/>
          <w:sz w:val="28"/>
          <w:szCs w:val="28"/>
        </w:rPr>
        <w:t xml:space="preserve"> and part 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(</w:t>
      </w:r>
      <w:r w:rsidR="009F0C26">
        <w:rPr>
          <w:rFonts w:ascii="MinionPro" w:eastAsia="Times New Roman" w:hAnsi="MinionPro" w:cs="Times New Roman"/>
          <w:sz w:val="28"/>
          <w:szCs w:val="28"/>
        </w:rPr>
        <w:t>b</w:t>
      </w:r>
      <w:r w:rsidR="001B7067" w:rsidRPr="00B866FB">
        <w:rPr>
          <w:rFonts w:ascii="MinionPro" w:eastAsia="Times New Roman" w:hAnsi="MinionPro" w:cs="Times New Roman"/>
          <w:sz w:val="28"/>
          <w:szCs w:val="28"/>
        </w:rPr>
        <w:t>) for 20 Epochs</w:t>
      </w:r>
      <w:r w:rsidRPr="00B866FB">
        <w:rPr>
          <w:rFonts w:ascii="MinionPro" w:eastAsia="Times New Roman" w:hAnsi="MinionPro" w:cs="Times New Roman"/>
          <w:sz w:val="28"/>
          <w:szCs w:val="28"/>
        </w:rPr>
        <w:t>.</w:t>
      </w:r>
      <w:r w:rsidR="00F00D69" w:rsidRPr="00B866FB">
        <w:rPr>
          <w:rFonts w:ascii="MinionPro" w:eastAsia="Times New Roman" w:hAnsi="MinionPro" w:cs="Times New Roman"/>
          <w:sz w:val="28"/>
          <w:szCs w:val="28"/>
        </w:rPr>
        <w:t xml:space="preserve"> </w:t>
      </w:r>
    </w:p>
    <w:p w14:paraId="54E6CDB6" w14:textId="77777777" w:rsidR="00F00D69" w:rsidRDefault="00F00D69" w:rsidP="00600911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hAnsi="Helvetica" w:cs="Helvetica"/>
          <w:color w:val="000000"/>
          <w:sz w:val="29"/>
          <w:szCs w:val="29"/>
        </w:rPr>
      </w:pPr>
    </w:p>
    <w:p w14:paraId="5E75B396" w14:textId="77777777" w:rsidR="00600911" w:rsidRDefault="00600911" w:rsidP="0060091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</w:rPr>
      </w:pPr>
      <w:r>
        <w:rPr>
          <w:rFonts w:cs="Arial"/>
          <w:b/>
          <w:bCs/>
          <w:color w:val="000000"/>
          <w:sz w:val="37"/>
          <w:szCs w:val="37"/>
        </w:rPr>
        <w:t>Submission</w:t>
      </w:r>
      <w:r>
        <w:rPr>
          <w:rFonts w:cs="Arial"/>
          <w:b/>
          <w:bCs/>
          <w:color w:val="000000"/>
          <w:sz w:val="29"/>
          <w:szCs w:val="29"/>
        </w:rPr>
        <w:t xml:space="preserve">: </w:t>
      </w:r>
    </w:p>
    <w:p w14:paraId="647760A6" w14:textId="77777777" w:rsidR="00600911" w:rsidRDefault="00600911" w:rsidP="0060091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color w:val="000000"/>
          <w:sz w:val="29"/>
          <w:szCs w:val="29"/>
        </w:rPr>
      </w:pPr>
      <w:r>
        <w:rPr>
          <w:rFonts w:cs="Arial"/>
          <w:color w:val="000000"/>
          <w:sz w:val="29"/>
          <w:szCs w:val="29"/>
        </w:rPr>
        <w:t xml:space="preserve">You must work on your assignments individually. You are </w:t>
      </w:r>
      <w:r>
        <w:rPr>
          <w:rFonts w:cs="Arial"/>
          <w:color w:val="FB0007"/>
          <w:sz w:val="29"/>
          <w:szCs w:val="29"/>
        </w:rPr>
        <w:t xml:space="preserve">not allowed </w:t>
      </w:r>
      <w:r>
        <w:rPr>
          <w:rFonts w:cs="Arial"/>
          <w:color w:val="000000"/>
          <w:sz w:val="29"/>
          <w:szCs w:val="29"/>
        </w:rPr>
        <w:t>to copy the answers from the others.  </w:t>
      </w:r>
    </w:p>
    <w:p w14:paraId="45FBD018" w14:textId="77777777" w:rsidR="00D004DC" w:rsidRDefault="00600911" w:rsidP="0060091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="Arial"/>
          <w:color w:val="000000"/>
          <w:sz w:val="29"/>
          <w:szCs w:val="29"/>
        </w:rPr>
      </w:pPr>
      <w:r>
        <w:rPr>
          <w:rFonts w:cs="Arial"/>
          <w:color w:val="000000"/>
          <w:sz w:val="29"/>
          <w:szCs w:val="29"/>
        </w:rPr>
        <w:t xml:space="preserve">Each assignment has a strict deadline. </w:t>
      </w:r>
    </w:p>
    <w:p w14:paraId="098CAA2A" w14:textId="4A1397C0" w:rsidR="00600911" w:rsidRDefault="00600911" w:rsidP="00D004D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 Roman" w:hAnsi="Times Roman" w:cs="Times Roman"/>
          <w:color w:val="000000"/>
        </w:rPr>
      </w:pPr>
      <w:r>
        <w:rPr>
          <w:rFonts w:cs="Arial"/>
          <w:color w:val="000000"/>
          <w:sz w:val="29"/>
          <w:szCs w:val="29"/>
        </w:rPr>
        <w:t xml:space="preserve">When the term </w:t>
      </w:r>
      <w:proofErr w:type="spellStart"/>
      <w:r>
        <w:rPr>
          <w:rFonts w:cs="Arial"/>
          <w:i/>
          <w:iCs/>
          <w:color w:val="FB0007"/>
          <w:sz w:val="29"/>
          <w:szCs w:val="29"/>
        </w:rPr>
        <w:t>lastName</w:t>
      </w:r>
      <w:proofErr w:type="spellEnd"/>
      <w:r>
        <w:rPr>
          <w:rFonts w:cs="Arial"/>
          <w:i/>
          <w:iCs/>
          <w:color w:val="FB0007"/>
          <w:sz w:val="29"/>
          <w:szCs w:val="29"/>
        </w:rPr>
        <w:t xml:space="preserve"> </w:t>
      </w:r>
      <w:r>
        <w:rPr>
          <w:rFonts w:cs="Arial"/>
          <w:color w:val="000000"/>
          <w:sz w:val="29"/>
          <w:szCs w:val="29"/>
        </w:rPr>
        <w:t xml:space="preserve">is referenced, please replace it with your last name. </w:t>
      </w:r>
      <w:r w:rsidR="00D004DC">
        <w:rPr>
          <w:rFonts w:cs="Arial"/>
          <w:color w:val="000000"/>
          <w:sz w:val="26"/>
          <w:szCs w:val="26"/>
        </w:rPr>
        <w:t>Create files with preface</w:t>
      </w:r>
      <w:r>
        <w:rPr>
          <w:rFonts w:cs="Arial"/>
          <w:color w:val="000000"/>
          <w:sz w:val="26"/>
          <w:szCs w:val="26"/>
        </w:rPr>
        <w:t xml:space="preserve"> </w:t>
      </w:r>
      <w:r>
        <w:rPr>
          <w:rFonts w:cs="Arial"/>
          <w:b/>
          <w:bCs/>
          <w:color w:val="000000"/>
          <w:sz w:val="26"/>
          <w:szCs w:val="26"/>
        </w:rPr>
        <w:t>CS</w:t>
      </w:r>
      <w:r w:rsidR="00D004DC">
        <w:rPr>
          <w:rFonts w:cs="Arial"/>
          <w:b/>
          <w:bCs/>
          <w:color w:val="000000"/>
          <w:sz w:val="26"/>
          <w:szCs w:val="26"/>
        </w:rPr>
        <w:t>767_HW</w:t>
      </w:r>
      <w:r w:rsidR="009F143F">
        <w:rPr>
          <w:rFonts w:cs="Arial"/>
          <w:b/>
          <w:bCs/>
          <w:color w:val="000000"/>
          <w:sz w:val="26"/>
          <w:szCs w:val="26"/>
        </w:rPr>
        <w:t>5</w:t>
      </w:r>
      <w:r>
        <w:rPr>
          <w:rFonts w:cs="Arial"/>
          <w:b/>
          <w:bCs/>
          <w:color w:val="000000"/>
          <w:sz w:val="26"/>
          <w:szCs w:val="26"/>
        </w:rPr>
        <w:t>_lastName</w:t>
      </w:r>
      <w:r>
        <w:rPr>
          <w:rFonts w:cs="Arial"/>
          <w:color w:val="000000"/>
          <w:sz w:val="26"/>
          <w:szCs w:val="26"/>
        </w:rPr>
        <w:t xml:space="preserve">. Clearly mark each subpart of each question. </w:t>
      </w:r>
      <w:r>
        <w:rPr>
          <w:rFonts w:cs="Arial"/>
          <w:color w:val="000000"/>
          <w:sz w:val="29"/>
          <w:szCs w:val="29"/>
        </w:rPr>
        <w:t xml:space="preserve"> Provide the corresponding code and outputs from the </w:t>
      </w:r>
      <w:r w:rsidR="00D004DC">
        <w:rPr>
          <w:rFonts w:cs="Arial"/>
          <w:color w:val="000000"/>
          <w:sz w:val="29"/>
          <w:szCs w:val="29"/>
        </w:rPr>
        <w:t>code</w:t>
      </w:r>
      <w:r>
        <w:rPr>
          <w:rFonts w:cs="Arial"/>
          <w:color w:val="000000"/>
          <w:sz w:val="29"/>
          <w:szCs w:val="29"/>
        </w:rPr>
        <w:t xml:space="preserve"> </w:t>
      </w:r>
      <w:r w:rsidR="00D004DC">
        <w:rPr>
          <w:rFonts w:cs="Arial"/>
          <w:color w:val="000000"/>
          <w:sz w:val="29"/>
          <w:szCs w:val="29"/>
        </w:rPr>
        <w:t>in a single Word document, CS767_HW</w:t>
      </w:r>
      <w:r w:rsidR="009F143F">
        <w:rPr>
          <w:rFonts w:cs="Arial"/>
          <w:color w:val="000000"/>
          <w:sz w:val="29"/>
          <w:szCs w:val="29"/>
        </w:rPr>
        <w:t>5</w:t>
      </w:r>
      <w:r>
        <w:rPr>
          <w:rFonts w:cs="Arial"/>
          <w:color w:val="000000"/>
          <w:sz w:val="29"/>
          <w:szCs w:val="29"/>
        </w:rPr>
        <w:t>_lastName.doc.  </w:t>
      </w:r>
      <w:r w:rsidR="00D004DC">
        <w:rPr>
          <w:rFonts w:ascii="Times Roman" w:hAnsi="Times Roman" w:cs="Times Roman"/>
          <w:color w:val="000000"/>
        </w:rPr>
        <w:t xml:space="preserve"> </w:t>
      </w:r>
    </w:p>
    <w:p w14:paraId="41A39ED0" w14:textId="77777777" w:rsidR="00600911" w:rsidRDefault="00600911" w:rsidP="00600911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 Roman" w:hAnsi="Times Roman" w:cs="Times Roman"/>
          <w:color w:val="000000"/>
        </w:rPr>
      </w:pPr>
    </w:p>
    <w:p w14:paraId="60D32368" w14:textId="77777777" w:rsidR="00A71840" w:rsidRPr="00B646A0" w:rsidRDefault="00A71840" w:rsidP="00B646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sectPr w:rsidR="00A71840" w:rsidRPr="00B646A0" w:rsidSect="009372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8A11" w14:textId="77777777" w:rsidR="00DB1241" w:rsidRDefault="00DB1241" w:rsidP="008D1CB4">
      <w:pPr>
        <w:spacing w:after="0" w:line="240" w:lineRule="auto"/>
      </w:pPr>
      <w:r>
        <w:separator/>
      </w:r>
    </w:p>
  </w:endnote>
  <w:endnote w:type="continuationSeparator" w:id="0">
    <w:p w14:paraId="0ED6D351" w14:textId="77777777" w:rsidR="00DB1241" w:rsidRDefault="00DB1241" w:rsidP="008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9DA3" w14:textId="77777777" w:rsidR="00DB1241" w:rsidRDefault="00DB1241" w:rsidP="008D1CB4">
      <w:pPr>
        <w:spacing w:after="0" w:line="240" w:lineRule="auto"/>
      </w:pPr>
      <w:r>
        <w:separator/>
      </w:r>
    </w:p>
  </w:footnote>
  <w:footnote w:type="continuationSeparator" w:id="0">
    <w:p w14:paraId="66EEEB71" w14:textId="77777777" w:rsidR="00DB1241" w:rsidRDefault="00DB1241" w:rsidP="008D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0074" w14:textId="77777777" w:rsidR="0002599C" w:rsidRPr="00023383" w:rsidRDefault="0002599C" w:rsidP="008D1CB4">
    <w:pPr>
      <w:pStyle w:val="Small"/>
      <w:rPr>
        <w:sz w:val="28"/>
      </w:rPr>
    </w:pPr>
    <w:r w:rsidRPr="00023383"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0C4DA8F5" wp14:editId="1A578045">
          <wp:simplePos x="0" y="0"/>
          <wp:positionH relativeFrom="column">
            <wp:posOffset>4966335</wp:posOffset>
          </wp:positionH>
          <wp:positionV relativeFrom="paragraph">
            <wp:posOffset>193040</wp:posOffset>
          </wp:positionV>
          <wp:extent cx="1014730" cy="450850"/>
          <wp:effectExtent l="19050" t="0" r="0" b="0"/>
          <wp:wrapSquare wrapText="bothSides"/>
          <wp:docPr id="2" name="Picture 1" descr="boston_univ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ston_univ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23383">
      <w:rPr>
        <w:b/>
        <w:sz w:val="28"/>
      </w:rPr>
      <w:t>Boston University</w:t>
    </w:r>
    <w:r w:rsidRPr="00023383">
      <w:rPr>
        <w:sz w:val="28"/>
      </w:rPr>
      <w:t xml:space="preserve"> Metropolitan College</w:t>
    </w:r>
  </w:p>
  <w:p w14:paraId="010014DF" w14:textId="77777777" w:rsidR="0002599C" w:rsidRDefault="0002599C" w:rsidP="008D1CB4">
    <w:pPr>
      <w:pStyle w:val="Small"/>
      <w:ind w:right="-540"/>
    </w:pPr>
    <w:r>
      <w:br/>
    </w:r>
  </w:p>
  <w:p w14:paraId="7B2D615C" w14:textId="77777777" w:rsidR="0002599C" w:rsidRDefault="00025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00778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3562A"/>
    <w:multiLevelType w:val="multilevel"/>
    <w:tmpl w:val="95C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A499F"/>
    <w:multiLevelType w:val="multilevel"/>
    <w:tmpl w:val="E14834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75"/>
      <w:numFmt w:val="decimal"/>
      <w:lvlText w:val="(%4"/>
      <w:lvlJc w:val="left"/>
      <w:pPr>
        <w:ind w:left="2920" w:hanging="400"/>
      </w:pPr>
      <w:rPr>
        <w:rFonts w:ascii="Arial" w:eastAsiaTheme="minorHAnsi" w:hAnsi="Arial" w:hint="default"/>
        <w:b/>
        <w:sz w:val="2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1672D"/>
    <w:multiLevelType w:val="hybridMultilevel"/>
    <w:tmpl w:val="C7C67660"/>
    <w:lvl w:ilvl="0" w:tplc="34B0BFBE">
      <w:start w:val="1"/>
      <w:numFmt w:val="lowerLetter"/>
      <w:lvlText w:val="%1."/>
      <w:lvlJc w:val="left"/>
      <w:pPr>
        <w:ind w:left="1080" w:hanging="360"/>
      </w:pPr>
      <w:rPr>
        <w:rFonts w:ascii="MinionPro" w:eastAsia="Times New Roman" w:hAnsi="MinionPro" w:cs="Times New Roman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94184"/>
    <w:multiLevelType w:val="hybridMultilevel"/>
    <w:tmpl w:val="36AEFB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B121D"/>
    <w:multiLevelType w:val="hybridMultilevel"/>
    <w:tmpl w:val="471C4EB4"/>
    <w:lvl w:ilvl="0" w:tplc="69C41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23A7C"/>
    <w:multiLevelType w:val="hybridMultilevel"/>
    <w:tmpl w:val="4FAA9F3E"/>
    <w:lvl w:ilvl="0" w:tplc="526E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B1596"/>
    <w:multiLevelType w:val="hybridMultilevel"/>
    <w:tmpl w:val="F022D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A2A55"/>
    <w:multiLevelType w:val="hybridMultilevel"/>
    <w:tmpl w:val="E79E5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2743D"/>
    <w:multiLevelType w:val="hybridMultilevel"/>
    <w:tmpl w:val="2C504234"/>
    <w:lvl w:ilvl="0" w:tplc="34B0BFBE">
      <w:start w:val="1"/>
      <w:numFmt w:val="lowerLetter"/>
      <w:lvlText w:val="%1."/>
      <w:lvlJc w:val="left"/>
      <w:pPr>
        <w:ind w:left="1080" w:hanging="360"/>
      </w:pPr>
      <w:rPr>
        <w:rFonts w:ascii="MinionPro" w:eastAsia="Times New Roman" w:hAnsi="MinionPro" w:cs="Times New Roman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63D73"/>
    <w:multiLevelType w:val="hybridMultilevel"/>
    <w:tmpl w:val="94FA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830EA"/>
    <w:multiLevelType w:val="multilevel"/>
    <w:tmpl w:val="5860E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75"/>
      <w:numFmt w:val="decimal"/>
      <w:lvlText w:val="(%4"/>
      <w:lvlJc w:val="left"/>
      <w:pPr>
        <w:ind w:left="2920" w:hanging="400"/>
      </w:pPr>
      <w:rPr>
        <w:rFonts w:ascii="Arial" w:eastAsiaTheme="minorHAnsi" w:hAnsi="Arial" w:hint="default"/>
        <w:b/>
        <w:sz w:val="2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C767F"/>
    <w:multiLevelType w:val="hybridMultilevel"/>
    <w:tmpl w:val="E1E6C53C"/>
    <w:lvl w:ilvl="0" w:tplc="34B0BFBE">
      <w:start w:val="1"/>
      <w:numFmt w:val="lowerLetter"/>
      <w:lvlText w:val="%1."/>
      <w:lvlJc w:val="left"/>
      <w:pPr>
        <w:ind w:left="1080" w:hanging="360"/>
      </w:pPr>
      <w:rPr>
        <w:rFonts w:ascii="MinionPro" w:eastAsia="Times New Roman" w:hAnsi="MinionPro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9D1B7D"/>
    <w:multiLevelType w:val="multilevel"/>
    <w:tmpl w:val="63B46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75"/>
      <w:numFmt w:val="decimal"/>
      <w:lvlText w:val="(%4"/>
      <w:lvlJc w:val="left"/>
      <w:pPr>
        <w:ind w:left="2920" w:hanging="400"/>
      </w:pPr>
      <w:rPr>
        <w:rFonts w:ascii="Arial" w:eastAsiaTheme="minorHAnsi" w:hAnsi="Arial" w:hint="default"/>
        <w:b/>
        <w:sz w:val="2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83712"/>
    <w:multiLevelType w:val="hybridMultilevel"/>
    <w:tmpl w:val="F0848280"/>
    <w:lvl w:ilvl="0" w:tplc="0CC8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9949281">
    <w:abstractNumId w:val="8"/>
  </w:num>
  <w:num w:numId="2" w16cid:durableId="1890411168">
    <w:abstractNumId w:val="6"/>
  </w:num>
  <w:num w:numId="3" w16cid:durableId="274365421">
    <w:abstractNumId w:val="2"/>
  </w:num>
  <w:num w:numId="4" w16cid:durableId="8216087">
    <w:abstractNumId w:val="0"/>
  </w:num>
  <w:num w:numId="5" w16cid:durableId="1608346880">
    <w:abstractNumId w:val="11"/>
  </w:num>
  <w:num w:numId="6" w16cid:durableId="581917200">
    <w:abstractNumId w:val="1"/>
  </w:num>
  <w:num w:numId="7" w16cid:durableId="148787314">
    <w:abstractNumId w:val="15"/>
  </w:num>
  <w:num w:numId="8" w16cid:durableId="1707634956">
    <w:abstractNumId w:val="9"/>
  </w:num>
  <w:num w:numId="9" w16cid:durableId="1909344618">
    <w:abstractNumId w:val="7"/>
  </w:num>
  <w:num w:numId="10" w16cid:durableId="712467063">
    <w:abstractNumId w:val="5"/>
  </w:num>
  <w:num w:numId="11" w16cid:durableId="143468340">
    <w:abstractNumId w:val="3"/>
  </w:num>
  <w:num w:numId="12" w16cid:durableId="1504205393">
    <w:abstractNumId w:val="13"/>
  </w:num>
  <w:num w:numId="13" w16cid:durableId="2086566216">
    <w:abstractNumId w:val="12"/>
  </w:num>
  <w:num w:numId="14" w16cid:durableId="1981379243">
    <w:abstractNumId w:val="4"/>
  </w:num>
  <w:num w:numId="15" w16cid:durableId="1858615355">
    <w:abstractNumId w:val="10"/>
  </w:num>
  <w:num w:numId="16" w16cid:durableId="994801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3"/>
    <w:rsid w:val="0001045F"/>
    <w:rsid w:val="0002599C"/>
    <w:rsid w:val="00092C4E"/>
    <w:rsid w:val="00092EC7"/>
    <w:rsid w:val="000D410D"/>
    <w:rsid w:val="000D5DE5"/>
    <w:rsid w:val="000E16D3"/>
    <w:rsid w:val="000E2696"/>
    <w:rsid w:val="0018000A"/>
    <w:rsid w:val="001831E4"/>
    <w:rsid w:val="001A7EA1"/>
    <w:rsid w:val="001B7067"/>
    <w:rsid w:val="002172C6"/>
    <w:rsid w:val="00254949"/>
    <w:rsid w:val="00264C12"/>
    <w:rsid w:val="00284286"/>
    <w:rsid w:val="0028496C"/>
    <w:rsid w:val="00293F8C"/>
    <w:rsid w:val="002A3C6B"/>
    <w:rsid w:val="002A67C3"/>
    <w:rsid w:val="003064A4"/>
    <w:rsid w:val="00312D89"/>
    <w:rsid w:val="00347C28"/>
    <w:rsid w:val="00363404"/>
    <w:rsid w:val="00387632"/>
    <w:rsid w:val="003C1EF1"/>
    <w:rsid w:val="003D6302"/>
    <w:rsid w:val="003F2D01"/>
    <w:rsid w:val="004B51DA"/>
    <w:rsid w:val="004E21A8"/>
    <w:rsid w:val="004F681F"/>
    <w:rsid w:val="00506EE0"/>
    <w:rsid w:val="005246D3"/>
    <w:rsid w:val="00534992"/>
    <w:rsid w:val="005615F1"/>
    <w:rsid w:val="005639CC"/>
    <w:rsid w:val="00573DA2"/>
    <w:rsid w:val="00600911"/>
    <w:rsid w:val="006149EF"/>
    <w:rsid w:val="00631BAF"/>
    <w:rsid w:val="00644B77"/>
    <w:rsid w:val="00646214"/>
    <w:rsid w:val="00646E48"/>
    <w:rsid w:val="00661398"/>
    <w:rsid w:val="006662F7"/>
    <w:rsid w:val="00670823"/>
    <w:rsid w:val="006D335E"/>
    <w:rsid w:val="00707256"/>
    <w:rsid w:val="00711D77"/>
    <w:rsid w:val="007148F7"/>
    <w:rsid w:val="007504B4"/>
    <w:rsid w:val="00775333"/>
    <w:rsid w:val="007A398B"/>
    <w:rsid w:val="007A5184"/>
    <w:rsid w:val="008965B3"/>
    <w:rsid w:val="008C51EE"/>
    <w:rsid w:val="008D1CB4"/>
    <w:rsid w:val="008F5082"/>
    <w:rsid w:val="00937290"/>
    <w:rsid w:val="0094462F"/>
    <w:rsid w:val="00953187"/>
    <w:rsid w:val="009B5C87"/>
    <w:rsid w:val="009E5AE5"/>
    <w:rsid w:val="009E647E"/>
    <w:rsid w:val="009F0C26"/>
    <w:rsid w:val="009F143F"/>
    <w:rsid w:val="00A15330"/>
    <w:rsid w:val="00A16E8D"/>
    <w:rsid w:val="00A27A96"/>
    <w:rsid w:val="00A42A27"/>
    <w:rsid w:val="00A44997"/>
    <w:rsid w:val="00A67A24"/>
    <w:rsid w:val="00A71840"/>
    <w:rsid w:val="00AA14D5"/>
    <w:rsid w:val="00B63F72"/>
    <w:rsid w:val="00B646A0"/>
    <w:rsid w:val="00B866FB"/>
    <w:rsid w:val="00BA0712"/>
    <w:rsid w:val="00BB42DD"/>
    <w:rsid w:val="00C22D68"/>
    <w:rsid w:val="00C5497A"/>
    <w:rsid w:val="00C80A88"/>
    <w:rsid w:val="00C87D9A"/>
    <w:rsid w:val="00CD18C1"/>
    <w:rsid w:val="00D004DC"/>
    <w:rsid w:val="00D47E71"/>
    <w:rsid w:val="00D64A76"/>
    <w:rsid w:val="00DB1241"/>
    <w:rsid w:val="00DD554A"/>
    <w:rsid w:val="00DE2568"/>
    <w:rsid w:val="00F00D69"/>
    <w:rsid w:val="00F23ACB"/>
    <w:rsid w:val="00F70FC3"/>
    <w:rsid w:val="00F962C5"/>
    <w:rsid w:val="00FA68A3"/>
    <w:rsid w:val="00FA6FD6"/>
    <w:rsid w:val="00F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35A55"/>
  <w15:docId w15:val="{3DF10279-FFF2-3B41-B023-2EBF7BB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B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B4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CB4"/>
  </w:style>
  <w:style w:type="paragraph" w:styleId="Footer">
    <w:name w:val="footer"/>
    <w:basedOn w:val="Normal"/>
    <w:link w:val="FooterChar"/>
    <w:uiPriority w:val="99"/>
    <w:semiHidden/>
    <w:unhideWhenUsed/>
    <w:rsid w:val="008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CB4"/>
  </w:style>
  <w:style w:type="paragraph" w:styleId="NoSpacing">
    <w:name w:val="No Spacing"/>
    <w:uiPriority w:val="1"/>
    <w:qFormat/>
    <w:rsid w:val="008D1CB4"/>
    <w:pPr>
      <w:spacing w:after="0" w:line="240" w:lineRule="auto"/>
    </w:pPr>
  </w:style>
  <w:style w:type="paragraph" w:customStyle="1" w:styleId="Small">
    <w:name w:val="Small"/>
    <w:basedOn w:val="Heading2"/>
    <w:rsid w:val="008D1CB4"/>
    <w:pPr>
      <w:keepLines w:val="0"/>
      <w:spacing w:before="240" w:after="60" w:line="240" w:lineRule="auto"/>
    </w:pPr>
    <w:rPr>
      <w:rFonts w:ascii="Arial" w:eastAsia="Times New Roman" w:hAnsi="Arial" w:cs="Times New Roman"/>
      <w:b w:val="0"/>
      <w:bCs w:val="0"/>
      <w:color w:val="auto"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B4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C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6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62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2D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4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681F"/>
  </w:style>
  <w:style w:type="paragraph" w:styleId="FootnoteText">
    <w:name w:val="footnote text"/>
    <w:basedOn w:val="Normal"/>
    <w:link w:val="FootnoteTextChar"/>
    <w:uiPriority w:val="99"/>
    <w:unhideWhenUsed/>
    <w:rsid w:val="00B646A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646A0"/>
  </w:style>
  <w:style w:type="character" w:styleId="FootnoteReference">
    <w:name w:val="footnote reference"/>
    <w:basedOn w:val="DefaultParagraphFont"/>
    <w:uiPriority w:val="99"/>
    <w:unhideWhenUsed/>
    <w:rsid w:val="00B64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ma729\AppData\Local\Temp\Metropolitan-College-Syllabu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DC7B9A149C445880A5A2F6064EB30" ma:contentTypeVersion="4" ma:contentTypeDescription="Create a new document." ma:contentTypeScope="" ma:versionID="17ecfbdcc3e938a9a4f36f657a88a377">
  <xsd:schema xmlns:xsd="http://www.w3.org/2001/XMLSchema" xmlns:xs="http://www.w3.org/2001/XMLSchema" xmlns:p="http://schemas.microsoft.com/office/2006/metadata/properties" xmlns:ns2="d5f8b0c0-c92b-4a60-a3c3-eaad00c0a0d0" targetNamespace="http://schemas.microsoft.com/office/2006/metadata/properties" ma:root="true" ma:fieldsID="27b80f6c11d62516019414833d403a31" ns2:_="">
    <xsd:import namespace="d5f8b0c0-c92b-4a60-a3c3-eaad00c0a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8b0c0-c92b-4a60-a3c3-eaad00c0a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A28219-045B-443A-8C35-5B90CB6E7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A17CB-ADE6-47EB-9244-5565B708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8b0c0-c92b-4a60-a3c3-eaad00c0a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D8B61-E778-4477-9C14-FE4AFF9E4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C:\Users\kimma729\AppData\Local\Temp\Metropolitan-College-Syllabus-Template.dotx</Template>
  <TotalTime>76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Kuborn, Kimberly</dc:creator>
  <cp:keywords/>
  <dc:description/>
  <cp:lastModifiedBy>Farshid Alizadeh Shabdiz</cp:lastModifiedBy>
  <cp:revision>4</cp:revision>
  <dcterms:created xsi:type="dcterms:W3CDTF">2023-03-01T22:56:00Z</dcterms:created>
  <dcterms:modified xsi:type="dcterms:W3CDTF">2023-03-04T20:22:00Z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0x010100B77DC7B9A149C445880A5A2F6064EB30</vt:lpwstr>
  </property>
</Properties>
</file>